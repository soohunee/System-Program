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2454B" w14:textId="7A7C3415" w:rsidR="002E5473" w:rsidRDefault="0006640F" w:rsidP="009773E4">
      <w:pPr>
        <w:pStyle w:val="ab"/>
      </w:pPr>
      <w:bookmarkStart w:id="0" w:name="_GoBack"/>
      <w:bookmarkEnd w:id="0"/>
      <w:r>
        <w:t>Homework #</w:t>
      </w:r>
      <w:r w:rsidR="003F3177">
        <w:t>2</w:t>
      </w:r>
    </w:p>
    <w:p w14:paraId="3EA92DC8" w14:textId="162607F4" w:rsidR="009773E4" w:rsidRDefault="00E174A0" w:rsidP="009773E4">
      <w:pPr>
        <w:pStyle w:val="af4"/>
        <w:spacing w:after="360"/>
      </w:pPr>
      <w:r>
        <w:t xml:space="preserve">Due at </w:t>
      </w:r>
      <w:r w:rsidR="00D27D75">
        <w:t>Wednesday</w:t>
      </w:r>
      <w:r w:rsidR="00747D94">
        <w:t xml:space="preserve"> midnight</w:t>
      </w:r>
      <w:r>
        <w:t xml:space="preserve">, </w:t>
      </w:r>
      <w:r w:rsidR="003F3177">
        <w:rPr>
          <w:rFonts w:hint="eastAsia"/>
          <w:lang w:eastAsia="ko-KR"/>
        </w:rPr>
        <w:t>A</w:t>
      </w:r>
      <w:r w:rsidR="003F3177">
        <w:rPr>
          <w:lang w:eastAsia="ko-KR"/>
        </w:rPr>
        <w:t>pril 1</w:t>
      </w:r>
      <w:r w:rsidR="0006640F">
        <w:t>, 201</w:t>
      </w:r>
      <w:r w:rsidR="003F3177">
        <w:t>9</w:t>
      </w:r>
    </w:p>
    <w:p w14:paraId="7E58D231" w14:textId="77777777" w:rsidR="00E21615" w:rsidRDefault="00E21615" w:rsidP="006329F0">
      <w:pPr>
        <w:pStyle w:val="question"/>
      </w:pPr>
      <w:r>
        <w:rPr>
          <w:rFonts w:hint="eastAsia"/>
        </w:rPr>
        <w:t>P</w:t>
      </w:r>
      <w:r>
        <w:t>ractice Problem</w:t>
      </w:r>
    </w:p>
    <w:p w14:paraId="0CEB2AB7" w14:textId="7B6D64F1" w:rsidR="00E21615" w:rsidRDefault="00E21615" w:rsidP="006329F0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.23</w:t>
      </w:r>
    </w:p>
    <w:p w14:paraId="66E1061A" w14:textId="62525DF3" w:rsidR="00E21615" w:rsidRDefault="00E21615" w:rsidP="006329F0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.30</w:t>
      </w:r>
    </w:p>
    <w:p w14:paraId="1484946F" w14:textId="435824AE" w:rsidR="00E21615" w:rsidRDefault="00E21615" w:rsidP="006329F0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.31</w:t>
      </w:r>
    </w:p>
    <w:p w14:paraId="5C456513" w14:textId="561FF8D5" w:rsidR="00E21615" w:rsidRDefault="00E21615" w:rsidP="00E21615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.36</w:t>
      </w:r>
    </w:p>
    <w:p w14:paraId="2399F92B" w14:textId="444D3E0D" w:rsidR="00E21615" w:rsidRDefault="00E21615" w:rsidP="00E21615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.37</w:t>
      </w:r>
    </w:p>
    <w:p w14:paraId="6D11B2A5" w14:textId="3DC3D26D" w:rsidR="00226D56" w:rsidRDefault="00226D56" w:rsidP="00046F44">
      <w:pPr>
        <w:pStyle w:val="question"/>
      </w:pPr>
      <w:r>
        <w:t xml:space="preserve">Answer to following equation to </w:t>
      </w:r>
      <w:r w:rsidR="00D27D75">
        <w:t>TRUE</w:t>
      </w:r>
      <w:r>
        <w:t xml:space="preserve"> or</w:t>
      </w:r>
      <w:r w:rsidR="00D27D75">
        <w:t xml:space="preserve"> FALSE</w:t>
      </w:r>
      <w:r>
        <w:t>. Justify your answers.</w:t>
      </w:r>
    </w:p>
    <w:p w14:paraId="5AFF6005" w14:textId="77777777" w:rsidR="00226D56" w:rsidRPr="00226D56" w:rsidRDefault="00226D56" w:rsidP="00226D56">
      <w:pPr>
        <w:pStyle w:val="a0"/>
      </w:pPr>
      <w:r w:rsidRPr="00226D56">
        <w:t>int x = foo();</w:t>
      </w:r>
    </w:p>
    <w:p w14:paraId="1213983B" w14:textId="77777777" w:rsidR="00226D56" w:rsidRPr="00226D56" w:rsidRDefault="00226D56" w:rsidP="00226D56">
      <w:pPr>
        <w:pStyle w:val="a0"/>
      </w:pPr>
      <w:r w:rsidRPr="00226D56">
        <w:t>int y = bar();</w:t>
      </w:r>
    </w:p>
    <w:p w14:paraId="14C3BEF1" w14:textId="77777777" w:rsidR="00226D56" w:rsidRPr="00226D56" w:rsidRDefault="00226D56" w:rsidP="00226D56">
      <w:pPr>
        <w:pStyle w:val="a0"/>
      </w:pPr>
      <w:r w:rsidRPr="00226D56">
        <w:t xml:space="preserve">unsigned </w:t>
      </w:r>
      <w:proofErr w:type="spellStart"/>
      <w:r w:rsidRPr="00226D56">
        <w:t>ux</w:t>
      </w:r>
      <w:proofErr w:type="spellEnd"/>
      <w:r w:rsidRPr="00226D56">
        <w:t xml:space="preserve"> = (unsigned) x;</w:t>
      </w:r>
    </w:p>
    <w:p w14:paraId="3480DD2C" w14:textId="77777777" w:rsidR="00226D56" w:rsidRDefault="00226D56" w:rsidP="00226D56">
      <w:pPr>
        <w:pStyle w:val="a0"/>
      </w:pPr>
      <w:r w:rsidRPr="00226D56">
        <w:t xml:space="preserve">unsigned </w:t>
      </w:r>
      <w:proofErr w:type="spellStart"/>
      <w:r w:rsidRPr="00226D56">
        <w:t>uy</w:t>
      </w:r>
      <w:proofErr w:type="spellEnd"/>
      <w:r w:rsidRPr="00226D56">
        <w:t xml:space="preserve"> = (unsigned) y</w:t>
      </w:r>
    </w:p>
    <w:p w14:paraId="4EB1AE9C" w14:textId="77777777" w:rsidR="00226D56" w:rsidRDefault="00226D56" w:rsidP="00226D56">
      <w:pPr>
        <w:pStyle w:val="a2"/>
      </w:pPr>
    </w:p>
    <w:p w14:paraId="11847768" w14:textId="77777777" w:rsidR="00226D56" w:rsidRDefault="00226D56" w:rsidP="00226D56">
      <w:pPr>
        <w:pStyle w:val="a2"/>
        <w:sectPr w:rsidR="00226D56" w:rsidSect="000976E4">
          <w:headerReference w:type="default" r:id="rId8"/>
          <w:footerReference w:type="default" r:id="rId9"/>
          <w:pgSz w:w="11906" w:h="16838" w:code="9"/>
          <w:pgMar w:top="1985" w:right="1134" w:bottom="1701" w:left="1701" w:header="851" w:footer="992" w:gutter="0"/>
          <w:cols w:space="425"/>
          <w:docGrid w:type="lines" w:linePitch="360"/>
        </w:sectPr>
      </w:pPr>
    </w:p>
    <w:p w14:paraId="21E5975E" w14:textId="77777777" w:rsidR="00226D56" w:rsidRPr="00226D56" w:rsidRDefault="00226D56" w:rsidP="00226D56">
      <w:pPr>
        <w:pStyle w:val="2"/>
      </w:pPr>
      <w:r w:rsidRPr="00226D56">
        <w:t>𝒙&lt;𝟎</w:t>
      </w:r>
      <w:r w:rsidRPr="00226D56">
        <w:rPr>
          <w:rFonts w:hint="eastAsia"/>
        </w:rPr>
        <w:t>⇒</w:t>
      </w:r>
      <w:r w:rsidRPr="00226D56">
        <w:t>(𝒙∙𝟐)&lt;𝟎</w:t>
      </w:r>
    </w:p>
    <w:p w14:paraId="7FECA8AB" w14:textId="77777777" w:rsidR="00226D56" w:rsidRPr="00226D56" w:rsidRDefault="00226D56" w:rsidP="00226D56">
      <w:pPr>
        <w:pStyle w:val="2"/>
      </w:pPr>
      <w:r w:rsidRPr="00226D56">
        <w:rPr>
          <w:rFonts w:hint="eastAsia"/>
        </w:rPr>
        <w:t>𝒖𝒙</w:t>
      </w:r>
      <w:r w:rsidRPr="00226D56">
        <w:rPr>
          <w:rFonts w:hint="eastAsia"/>
        </w:rPr>
        <w:t>≥</w:t>
      </w:r>
      <w:r w:rsidRPr="00226D56">
        <w:rPr>
          <w:rFonts w:hint="eastAsia"/>
        </w:rPr>
        <w:t>𝟎</w:t>
      </w:r>
    </w:p>
    <w:p w14:paraId="350F98D0" w14:textId="1FB89E76" w:rsidR="00226D56" w:rsidRPr="00226D56" w:rsidRDefault="007C43F1" w:rsidP="00226D56">
      <w:pPr>
        <w:pStyle w:val="2"/>
      </w:pPr>
      <w:r>
        <w:t>(</w:t>
      </w:r>
      <w:r w:rsidR="00226D56" w:rsidRPr="00226D56">
        <w:rPr>
          <w:rFonts w:hint="eastAsia"/>
        </w:rPr>
        <w:t>𝒙 &amp; 𝟕</w:t>
      </w:r>
      <w:r>
        <w:t>)</w:t>
      </w:r>
      <w:r>
        <w:rPr>
          <w:rStyle w:val="af9"/>
        </w:rPr>
        <w:footnoteReference w:id="1"/>
      </w:r>
      <w:r w:rsidR="00226D56" w:rsidRPr="00226D56">
        <w:rPr>
          <w:rFonts w:hint="eastAsia"/>
        </w:rPr>
        <w:t>==𝟕</w:t>
      </w:r>
      <w:r w:rsidR="00226D56" w:rsidRPr="00226D56">
        <w:rPr>
          <w:rFonts w:hint="eastAsia"/>
        </w:rPr>
        <w:t>⇒</w:t>
      </w:r>
      <w:r w:rsidR="00226D56" w:rsidRPr="00226D56">
        <w:rPr>
          <w:rFonts w:hint="eastAsia"/>
        </w:rPr>
        <w:t>(𝒙</w:t>
      </w:r>
      <w:r w:rsidR="00226D56" w:rsidRPr="00226D56">
        <w:rPr>
          <w:rFonts w:hint="eastAsia"/>
        </w:rPr>
        <w:t>≪</w:t>
      </w:r>
      <w:r w:rsidR="00226D56" w:rsidRPr="00226D56">
        <w:rPr>
          <w:rFonts w:hint="eastAsia"/>
        </w:rPr>
        <w:t>𝟑𝟎)&lt;𝟎</w:t>
      </w:r>
    </w:p>
    <w:p w14:paraId="32664499" w14:textId="77777777" w:rsidR="00226D56" w:rsidRPr="00226D56" w:rsidRDefault="00226D56" w:rsidP="00226D56">
      <w:pPr>
        <w:pStyle w:val="2"/>
      </w:pPr>
      <w:r w:rsidRPr="00226D56">
        <w:t>𝒖𝒙≻−𝟏</w:t>
      </w:r>
    </w:p>
    <w:p w14:paraId="18625DAD" w14:textId="77777777" w:rsidR="00226D56" w:rsidRPr="00226D56" w:rsidRDefault="00226D56" w:rsidP="00226D56">
      <w:pPr>
        <w:pStyle w:val="2"/>
      </w:pPr>
      <w:r w:rsidRPr="00226D56">
        <w:t>𝒙&gt;𝒚</w:t>
      </w:r>
      <w:r w:rsidRPr="00226D56">
        <w:rPr>
          <w:rFonts w:hint="eastAsia"/>
        </w:rPr>
        <w:t>⇒</w:t>
      </w:r>
      <w:r w:rsidRPr="00226D56">
        <w:t>−𝒙&lt;−𝒚</w:t>
      </w:r>
    </w:p>
    <w:p w14:paraId="10B08340" w14:textId="77777777" w:rsidR="00226D56" w:rsidRPr="00226D56" w:rsidRDefault="00226D56" w:rsidP="00226D56">
      <w:pPr>
        <w:pStyle w:val="2"/>
      </w:pPr>
      <w:r w:rsidRPr="00226D56">
        <w:t>𝒙∙𝒙</w:t>
      </w:r>
      <w:r w:rsidRPr="00226D56">
        <w:rPr>
          <w:rFonts w:hint="eastAsia"/>
        </w:rPr>
        <w:t>≥</w:t>
      </w:r>
      <w:r w:rsidRPr="00226D56">
        <w:t>𝟎</w:t>
      </w:r>
    </w:p>
    <w:p w14:paraId="5EA7FA13" w14:textId="77777777" w:rsidR="00226D56" w:rsidRDefault="00226D56" w:rsidP="00226D56">
      <w:pPr>
        <w:pStyle w:val="2"/>
      </w:pPr>
      <w:r w:rsidRPr="00226D56">
        <w:rPr>
          <w:rFonts w:hint="eastAsia"/>
        </w:rPr>
        <w:t>𝒙&gt;𝟎 &amp;&amp; 𝒚&gt;𝟎</w:t>
      </w:r>
      <w:r w:rsidRPr="00226D56">
        <w:rPr>
          <w:rFonts w:hint="eastAsia"/>
        </w:rPr>
        <w:t>⇒</w:t>
      </w:r>
      <w:r w:rsidRPr="00226D56">
        <w:rPr>
          <w:rFonts w:hint="eastAsia"/>
        </w:rPr>
        <w:t>𝒙+𝒚&gt;𝟎</w:t>
      </w:r>
      <w:r>
        <w:br w:type="column"/>
      </w:r>
    </w:p>
    <w:p w14:paraId="6D31A435" w14:textId="77777777" w:rsidR="00226D56" w:rsidRPr="00226D56" w:rsidRDefault="00226D56" w:rsidP="00226D56">
      <w:pPr>
        <w:pStyle w:val="2"/>
      </w:pPr>
      <w:r w:rsidRPr="00226D56">
        <w:t>𝒙</w:t>
      </w:r>
      <w:r w:rsidRPr="00226D56">
        <w:rPr>
          <w:rFonts w:hint="eastAsia"/>
        </w:rPr>
        <w:t>≥</w:t>
      </w:r>
      <w:r w:rsidRPr="00226D56">
        <w:t>𝟎</w:t>
      </w:r>
      <w:r w:rsidRPr="00226D56">
        <w:rPr>
          <w:rFonts w:hint="eastAsia"/>
        </w:rPr>
        <w:t>⇒</w:t>
      </w:r>
      <w:r w:rsidRPr="00226D56">
        <w:t>−𝒙</w:t>
      </w:r>
      <w:r w:rsidRPr="00226D56">
        <w:rPr>
          <w:rFonts w:hint="eastAsia"/>
        </w:rPr>
        <w:t>≤</w:t>
      </w:r>
      <w:r w:rsidRPr="00226D56">
        <w:t>𝟎</w:t>
      </w:r>
    </w:p>
    <w:p w14:paraId="24758861" w14:textId="77777777" w:rsidR="00226D56" w:rsidRPr="00226D56" w:rsidRDefault="00226D56" w:rsidP="00226D56">
      <w:pPr>
        <w:pStyle w:val="2"/>
      </w:pPr>
      <w:r w:rsidRPr="00226D56">
        <w:t>𝒙</w:t>
      </w:r>
      <w:r w:rsidRPr="00226D56">
        <w:rPr>
          <w:rFonts w:hint="eastAsia"/>
        </w:rPr>
        <w:t>≤</w:t>
      </w:r>
      <w:r w:rsidRPr="00226D56">
        <w:t>𝟎</w:t>
      </w:r>
      <w:r w:rsidRPr="00226D56">
        <w:rPr>
          <w:rFonts w:hint="eastAsia"/>
        </w:rPr>
        <w:t>⇒</w:t>
      </w:r>
      <w:r w:rsidRPr="00226D56">
        <w:t>−𝒙</w:t>
      </w:r>
      <w:r w:rsidRPr="00226D56">
        <w:rPr>
          <w:rFonts w:hint="eastAsia"/>
        </w:rPr>
        <w:t>≥</w:t>
      </w:r>
      <w:r w:rsidRPr="00226D56">
        <w:t>𝟎</w:t>
      </w:r>
    </w:p>
    <w:p w14:paraId="4BFDC648" w14:textId="77777777" w:rsidR="00226D56" w:rsidRPr="00226D56" w:rsidRDefault="00226D56" w:rsidP="00226D56">
      <w:pPr>
        <w:pStyle w:val="2"/>
      </w:pPr>
      <w:r w:rsidRPr="00226D56">
        <w:t>(𝒙 |−𝒙)</w:t>
      </w:r>
      <w:r w:rsidRPr="00226D56">
        <w:rPr>
          <w:rFonts w:hint="eastAsia"/>
        </w:rPr>
        <w:t>≫</w:t>
      </w:r>
      <w:r w:rsidRPr="00226D56">
        <w:t>𝟑𝟏==−𝟏</w:t>
      </w:r>
    </w:p>
    <w:p w14:paraId="61AC9836" w14:textId="77777777" w:rsidR="00226D56" w:rsidRPr="00226D56" w:rsidRDefault="00226D56" w:rsidP="00226D56">
      <w:pPr>
        <w:pStyle w:val="2"/>
        <w:ind w:left="851" w:hanging="425"/>
      </w:pPr>
      <w:r w:rsidRPr="00226D56">
        <w:t>𝒖𝒙</w:t>
      </w:r>
      <w:r w:rsidRPr="00226D56">
        <w:rPr>
          <w:rFonts w:hint="eastAsia"/>
        </w:rPr>
        <w:t>≫</w:t>
      </w:r>
      <w:r w:rsidRPr="00226D56">
        <w:t>𝟑==𝒖𝒙∕𝟖</w:t>
      </w:r>
    </w:p>
    <w:p w14:paraId="35584A93" w14:textId="77777777" w:rsidR="00226D56" w:rsidRPr="00226D56" w:rsidRDefault="00226D56" w:rsidP="00226D56">
      <w:pPr>
        <w:pStyle w:val="2"/>
        <w:ind w:left="851" w:hanging="425"/>
      </w:pPr>
      <w:r w:rsidRPr="00226D56">
        <w:t>𝒙</w:t>
      </w:r>
      <w:r w:rsidRPr="00226D56">
        <w:rPr>
          <w:rFonts w:hint="eastAsia"/>
        </w:rPr>
        <w:t>≫</w:t>
      </w:r>
      <w:r w:rsidRPr="00226D56">
        <w:t>𝟑==𝒙∕𝟖</w:t>
      </w:r>
    </w:p>
    <w:p w14:paraId="1731C604" w14:textId="5484A6B8" w:rsidR="00226D56" w:rsidRDefault="0068797D" w:rsidP="001E06F3">
      <w:pPr>
        <w:pStyle w:val="2"/>
        <w:ind w:left="851" w:hanging="425"/>
      </w:pPr>
      <w:r>
        <w:t>(</w:t>
      </w:r>
      <w:r w:rsidR="00226D56" w:rsidRPr="00226D56">
        <w:t>𝒙 &amp; (𝒙−𝟏</w:t>
      </w:r>
      <w:r w:rsidR="0099632F">
        <w:t>)</w:t>
      </w:r>
      <w:r>
        <w:t>)</w:t>
      </w:r>
      <w:r w:rsidR="0099632F">
        <w:t xml:space="preserve"> </w:t>
      </w:r>
      <w:r w:rsidR="00226D56" w:rsidRPr="00226D56">
        <w:t>!=𝟎</w:t>
      </w:r>
    </w:p>
    <w:p w14:paraId="6B864E68" w14:textId="77777777" w:rsidR="00226D56" w:rsidRDefault="00226D56" w:rsidP="00226D56">
      <w:pPr>
        <w:pStyle w:val="a2"/>
        <w:sectPr w:rsidR="00226D56" w:rsidSect="00226D56">
          <w:type w:val="continuous"/>
          <w:pgSz w:w="11906" w:h="16838" w:code="9"/>
          <w:pgMar w:top="1985" w:right="1134" w:bottom="1701" w:left="1701" w:header="851" w:footer="992" w:gutter="0"/>
          <w:cols w:num="2" w:space="425"/>
          <w:docGrid w:type="lines" w:linePitch="360"/>
        </w:sectPr>
      </w:pPr>
    </w:p>
    <w:p w14:paraId="78D01376" w14:textId="77777777" w:rsidR="003402BA" w:rsidRDefault="003402BA" w:rsidP="003402BA">
      <w:pPr>
        <w:pStyle w:val="question"/>
        <w:numPr>
          <w:ilvl w:val="0"/>
          <w:numId w:val="0"/>
        </w:numPr>
        <w:ind w:left="425" w:hanging="425"/>
        <w:jc w:val="both"/>
      </w:pPr>
    </w:p>
    <w:p w14:paraId="618786B5" w14:textId="77777777" w:rsidR="003402BA" w:rsidRDefault="003402BA" w:rsidP="003402BA">
      <w:pPr>
        <w:pStyle w:val="question"/>
        <w:numPr>
          <w:ilvl w:val="0"/>
          <w:numId w:val="0"/>
        </w:numPr>
        <w:ind w:left="425" w:hanging="425"/>
        <w:jc w:val="both"/>
        <w:sectPr w:rsidR="003402BA" w:rsidSect="00226D56">
          <w:type w:val="continuous"/>
          <w:pgSz w:w="11906" w:h="16838" w:code="9"/>
          <w:pgMar w:top="1985" w:right="1134" w:bottom="1701" w:left="1701" w:header="851" w:footer="992" w:gutter="0"/>
          <w:cols w:space="425"/>
          <w:docGrid w:type="lines" w:linePitch="360"/>
        </w:sectPr>
      </w:pPr>
    </w:p>
    <w:p w14:paraId="2747BCE0" w14:textId="77777777" w:rsidR="0006640F" w:rsidRDefault="0006640F" w:rsidP="0006640F">
      <w:pPr>
        <w:pStyle w:val="question"/>
        <w:jc w:val="both"/>
      </w:pPr>
      <w:r>
        <w:lastRenderedPageBreak/>
        <w:t xml:space="preserve">In the following questions assume the variables </w:t>
      </w:r>
      <w:r w:rsidRPr="0006640F">
        <w:rPr>
          <w:rStyle w:val="equation-inline"/>
          <w:b/>
        </w:rPr>
        <w:t>a</w:t>
      </w:r>
      <w:r>
        <w:t xml:space="preserve"> and </w:t>
      </w:r>
      <w:r w:rsidRPr="0006640F">
        <w:rPr>
          <w:rStyle w:val="equation-inline"/>
          <w:b/>
        </w:rPr>
        <w:t>b</w:t>
      </w:r>
      <w:r>
        <w:t xml:space="preserve"> are signed integers and that the machine uses two’s complement representation. Also assume the </w:t>
      </w:r>
      <w:r w:rsidRPr="004328CB">
        <w:rPr>
          <w:rStyle w:val="Char1"/>
          <w:sz w:val="20"/>
        </w:rPr>
        <w:t>MAX_INT</w:t>
      </w:r>
      <w:r w:rsidRPr="00154744">
        <w:t xml:space="preserve"> </w:t>
      </w:r>
      <w:r>
        <w:t xml:space="preserve">is the maximum integer, </w:t>
      </w:r>
      <w:r w:rsidRPr="004328CB">
        <w:rPr>
          <w:rStyle w:val="Char1"/>
          <w:sz w:val="20"/>
        </w:rPr>
        <w:t>MIN_INT</w:t>
      </w:r>
      <w:r>
        <w:t xml:space="preserve"> is the </w:t>
      </w:r>
      <w:r w:rsidR="00067F74">
        <w:t>minimum</w:t>
      </w:r>
      <w:r>
        <w:t xml:space="preserve"> integer, and </w:t>
      </w:r>
      <w:r w:rsidRPr="004328CB">
        <w:rPr>
          <w:rStyle w:val="Char1"/>
          <w:sz w:val="20"/>
        </w:rPr>
        <w:t>W</w:t>
      </w:r>
      <w:r>
        <w:t xml:space="preserve"> is one less than the word length (e.g., </w:t>
      </w:r>
      <w:r w:rsidRPr="004328CB">
        <w:rPr>
          <w:rStyle w:val="Char1"/>
          <w:sz w:val="20"/>
        </w:rPr>
        <w:t>W</w:t>
      </w:r>
      <w:r>
        <w:t xml:space="preserve"> = 31 for 32-bit integers).</w:t>
      </w:r>
    </w:p>
    <w:p w14:paraId="06259F2A" w14:textId="77777777" w:rsidR="0006640F" w:rsidRDefault="0006640F" w:rsidP="0006640F">
      <w:pPr>
        <w:pStyle w:val="a2"/>
        <w:rPr>
          <w:lang w:eastAsia="ko-KR"/>
        </w:rPr>
      </w:pPr>
      <w:r>
        <w:rPr>
          <w:lang w:eastAsia="ko-KR"/>
        </w:rPr>
        <w:t xml:space="preserve">Match each of the descriptions on the left with a line of code on the right (write in the number). </w:t>
      </w:r>
      <w:r w:rsidR="00046F44">
        <w:rPr>
          <w:lang w:eastAsia="ko-KR"/>
        </w:rPr>
        <w:t>Justify your answer</w:t>
      </w:r>
      <w:r>
        <w:t>.</w:t>
      </w:r>
    </w:p>
    <w:p w14:paraId="6C57D42A" w14:textId="77777777" w:rsidR="0006640F" w:rsidRDefault="0006640F" w:rsidP="0006640F">
      <w:pPr>
        <w:pStyle w:val="a2"/>
        <w:rPr>
          <w:lang w:eastAsia="ko-KR"/>
        </w:rPr>
        <w:sectPr w:rsidR="0006640F" w:rsidSect="003402BA">
          <w:pgSz w:w="11906" w:h="16838" w:code="9"/>
          <w:pgMar w:top="1985" w:right="1134" w:bottom="1701" w:left="1701" w:header="851" w:footer="992" w:gutter="0"/>
          <w:cols w:space="425"/>
          <w:docGrid w:type="lines" w:linePitch="360"/>
        </w:sectPr>
      </w:pPr>
    </w:p>
    <w:p w14:paraId="00733B29" w14:textId="77777777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Georgia" w:eastAsia="IB_K850Light" w:hAnsi="Georgia"/>
          <w:lang w:val="en-GB" w:eastAsia="ko-KR"/>
        </w:rPr>
      </w:pPr>
      <w:r w:rsidRPr="00067F74">
        <w:rPr>
          <w:rFonts w:ascii="Georgia" w:eastAsia="IB_K850Light" w:hAnsi="Georgia"/>
          <w:lang w:val="en-GB" w:eastAsia="ko-KR"/>
        </w:rPr>
        <w:t xml:space="preserve">One’s complement of </w:t>
      </w:r>
      <w:r w:rsidRPr="00067F74">
        <w:rPr>
          <w:rFonts w:ascii="Courier New" w:eastAsia="IB_K850Light" w:hAnsi="Courier New"/>
          <w:sz w:val="20"/>
          <w:lang w:val="en-GB" w:eastAsia="ko-KR"/>
        </w:rPr>
        <w:t>a</w:t>
      </w:r>
    </w:p>
    <w:p w14:paraId="5FB13696" w14:textId="77777777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</w:t>
      </w:r>
    </w:p>
    <w:p w14:paraId="2C87F628" w14:textId="77777777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 &amp; b</w:t>
      </w:r>
    </w:p>
    <w:p w14:paraId="76FB1D6B" w14:textId="77777777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 * 7</w:t>
      </w:r>
    </w:p>
    <w:p w14:paraId="1AA47740" w14:textId="77777777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 / 4</w:t>
      </w:r>
    </w:p>
    <w:p w14:paraId="327FA2F3" w14:textId="77777777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(a &lt; 0</w:t>
      </w:r>
      <w:proofErr w:type="gramStart"/>
      <w:r w:rsidRPr="00067F74">
        <w:rPr>
          <w:rFonts w:ascii="Courier New" w:eastAsia="IB_K850Light" w:hAnsi="Courier New"/>
          <w:sz w:val="20"/>
          <w:lang w:val="en-GB" w:eastAsia="ko-KR"/>
        </w:rPr>
        <w:t>) ?</w:t>
      </w:r>
      <w:proofErr w:type="gramEnd"/>
      <w:r w:rsidRPr="00067F74">
        <w:rPr>
          <w:rFonts w:ascii="Courier New" w:eastAsia="IB_K850Light" w:hAnsi="Courier New"/>
          <w:sz w:val="20"/>
          <w:lang w:val="en-GB" w:eastAsia="ko-KR"/>
        </w:rPr>
        <w:t xml:space="preserve"> 1 : -1</w:t>
      </w:r>
    </w:p>
    <w:p w14:paraId="659B0FCE" w14:textId="3360FFF6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br w:type="column"/>
      </w:r>
      <w:r w:rsidRPr="00067F74">
        <w:rPr>
          <w:rFonts w:ascii="Courier New" w:eastAsia="IB_K850Light" w:hAnsi="Courier New"/>
          <w:sz w:val="20"/>
          <w:lang w:val="en-GB" w:eastAsia="ko-KR"/>
        </w:rPr>
        <w:t>((</w:t>
      </w:r>
      <w:proofErr w:type="spellStart"/>
      <w:r w:rsidRPr="00067F74">
        <w:rPr>
          <w:rFonts w:ascii="Courier New" w:eastAsia="IB_K850Light" w:hAnsi="Courier New"/>
          <w:sz w:val="20"/>
          <w:lang w:val="en-GB" w:eastAsia="ko-KR"/>
        </w:rPr>
        <w:t>a^b</w:t>
      </w:r>
      <w:proofErr w:type="spellEnd"/>
      <w:r w:rsidRPr="00067F74">
        <w:rPr>
          <w:rFonts w:ascii="Courier New" w:eastAsia="IB_K850Light" w:hAnsi="Courier New"/>
          <w:sz w:val="20"/>
          <w:lang w:val="en-GB" w:eastAsia="ko-KR"/>
        </w:rPr>
        <w:t>)</w:t>
      </w:r>
      <w:r w:rsidR="00C45E43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Pr="00067F74">
        <w:rPr>
          <w:rFonts w:ascii="Courier New" w:eastAsia="IB_K850Light" w:hAnsi="Courier New"/>
          <w:sz w:val="20"/>
          <w:lang w:val="en-GB" w:eastAsia="ko-KR"/>
        </w:rPr>
        <w:t>&amp; ~b)|(~(</w:t>
      </w:r>
      <w:proofErr w:type="spellStart"/>
      <w:r w:rsidRPr="00067F74">
        <w:rPr>
          <w:rFonts w:ascii="Courier New" w:eastAsia="IB_K850Light" w:hAnsi="Courier New"/>
          <w:sz w:val="20"/>
          <w:lang w:val="en-GB" w:eastAsia="ko-KR"/>
        </w:rPr>
        <w:t>a^b</w:t>
      </w:r>
      <w:proofErr w:type="spellEnd"/>
      <w:r w:rsidRPr="00067F74">
        <w:rPr>
          <w:rFonts w:ascii="Courier New" w:eastAsia="IB_K850Light" w:hAnsi="Courier New"/>
          <w:sz w:val="20"/>
          <w:lang w:val="en-GB" w:eastAsia="ko-KR"/>
        </w:rPr>
        <w:t>)</w:t>
      </w:r>
      <w:r w:rsidR="00C45E43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Pr="00067F74">
        <w:rPr>
          <w:rFonts w:ascii="Courier New" w:eastAsia="IB_K850Light" w:hAnsi="Courier New"/>
          <w:sz w:val="20"/>
          <w:lang w:val="en-GB" w:eastAsia="ko-KR"/>
        </w:rPr>
        <w:t>&amp; b)</w:t>
      </w:r>
    </w:p>
    <w:p w14:paraId="08BA2F46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1+(a&lt;&lt;3) + ~a</w:t>
      </w:r>
    </w:p>
    <w:p w14:paraId="69B4574F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(a&lt;&lt;4)+(a&lt;&lt;2)+(a&lt;&lt;1)</w:t>
      </w:r>
    </w:p>
    <w:p w14:paraId="46866B75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((a&lt;0)?(a+3): a)&gt;&gt;2</w:t>
      </w:r>
    </w:p>
    <w:p w14:paraId="2DD547B7" w14:textId="55F35B68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a^(MIN_INT</w:t>
      </w:r>
      <w:r w:rsidR="00BB0AD2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Pr="00067F74">
        <w:rPr>
          <w:rFonts w:ascii="Courier New" w:eastAsia="IB_K850Light" w:hAnsi="Courier New"/>
          <w:sz w:val="20"/>
          <w:lang w:val="en-GB" w:eastAsia="ko-KR"/>
        </w:rPr>
        <w:t>+</w:t>
      </w:r>
      <w:r w:rsidR="00BB0AD2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Pr="00067F74">
        <w:rPr>
          <w:rFonts w:ascii="Courier New" w:eastAsia="IB_K850Light" w:hAnsi="Courier New"/>
          <w:sz w:val="20"/>
          <w:lang w:val="en-GB" w:eastAsia="ko-KR"/>
        </w:rPr>
        <w:t>MAX_INT)</w:t>
      </w:r>
    </w:p>
    <w:p w14:paraId="6A2CF3A5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~((a|(~a+1))&gt;&gt;W)&amp; 1</w:t>
      </w:r>
    </w:p>
    <w:p w14:paraId="598BFBAC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~((a&gt;&gt;W)&lt;&lt;1)</w:t>
      </w:r>
    </w:p>
    <w:p w14:paraId="6A42E38D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a&gt;&gt;2</w:t>
      </w:r>
    </w:p>
    <w:p w14:paraId="232091E9" w14:textId="77777777" w:rsidR="00067F74" w:rsidRPr="00067F74" w:rsidRDefault="00C6761F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>
        <w:rPr>
          <w:rFonts w:ascii="Courier New" w:eastAsia="IB_K850Light" w:hAnsi="Courier New" w:hint="eastAsia"/>
          <w:sz w:val="20"/>
          <w:lang w:val="en-GB" w:eastAsia="ko-KR"/>
        </w:rPr>
        <w:t>~(~a | (b ^ (MIN_INT |</w:t>
      </w:r>
      <w:r w:rsidR="00067F74" w:rsidRPr="00067F74">
        <w:rPr>
          <w:rFonts w:ascii="Courier New" w:eastAsia="IB_K850Light" w:hAnsi="Courier New" w:hint="eastAsia"/>
          <w:sz w:val="20"/>
          <w:lang w:val="en-GB" w:eastAsia="ko-KR"/>
        </w:rPr>
        <w:t xml:space="preserve"> MAX_INT)))</w:t>
      </w:r>
    </w:p>
    <w:p w14:paraId="338A4A86" w14:textId="77777777" w:rsidR="005F69C2" w:rsidRDefault="005F69C2" w:rsidP="0006640F">
      <w:pPr>
        <w:pStyle w:val="question"/>
        <w:numPr>
          <w:ilvl w:val="0"/>
          <w:numId w:val="0"/>
        </w:numPr>
        <w:ind w:left="360" w:hanging="360"/>
        <w:rPr>
          <w:rStyle w:val="equation-inline"/>
        </w:rPr>
        <w:sectPr w:rsidR="005F69C2" w:rsidSect="004D07AE">
          <w:type w:val="continuous"/>
          <w:pgSz w:w="11906" w:h="16838" w:code="9"/>
          <w:pgMar w:top="1985" w:right="1134" w:bottom="1701" w:left="1701" w:header="851" w:footer="992" w:gutter="0"/>
          <w:cols w:num="2" w:space="144" w:equalWidth="0">
            <w:col w:w="4176" w:space="144"/>
            <w:col w:w="4751"/>
          </w:cols>
          <w:docGrid w:type="lines" w:linePitch="360"/>
        </w:sectPr>
      </w:pPr>
    </w:p>
    <w:p w14:paraId="5B59B6F8" w14:textId="77777777" w:rsidR="005F69C2" w:rsidRDefault="005F69C2" w:rsidP="005F69C2">
      <w:pPr>
        <w:pStyle w:val="1"/>
        <w:rPr>
          <w:rStyle w:val="equation-inline"/>
          <w:rFonts w:ascii="Times New Roman" w:eastAsia="굴림" w:hAnsi="Times New Roman"/>
          <w:sz w:val="32"/>
        </w:rPr>
        <w:sectPr w:rsidR="005F69C2" w:rsidSect="005F69C2">
          <w:type w:val="continuous"/>
          <w:pgSz w:w="11906" w:h="16838" w:code="9"/>
          <w:pgMar w:top="1985" w:right="1134" w:bottom="1701" w:left="1701" w:header="851" w:footer="992" w:gutter="0"/>
          <w:cols w:space="144"/>
          <w:docGrid w:type="lines" w:linePitch="360"/>
        </w:sectPr>
      </w:pPr>
    </w:p>
    <w:p w14:paraId="1BCD1C17" w14:textId="77777777" w:rsidR="005F69C2" w:rsidRDefault="005F69C2" w:rsidP="005F69C2">
      <w:pPr>
        <w:pStyle w:val="1"/>
        <w:rPr>
          <w:rStyle w:val="equation-inline"/>
        </w:rPr>
      </w:pPr>
      <w:r w:rsidRPr="00BB6C35">
        <w:rPr>
          <w:rStyle w:val="equation-inline"/>
          <w:rFonts w:ascii="Times New Roman" w:eastAsia="굴림" w:hAnsi="Times New Roman"/>
          <w:sz w:val="32"/>
        </w:rPr>
        <w:lastRenderedPageBreak/>
        <w:t>Deliverables</w:t>
      </w:r>
    </w:p>
    <w:p w14:paraId="4E6E2D74" w14:textId="5B6FF41D" w:rsidR="006329F0" w:rsidRPr="00E21615" w:rsidRDefault="005F69C2" w:rsidP="00067F74">
      <w:pPr>
        <w:pStyle w:val="af"/>
      </w:pPr>
      <w:r w:rsidRPr="00067F74">
        <w:t>Work your report with a word processor at your preferenc</w:t>
      </w:r>
      <w:r w:rsidR="006810AC">
        <w:t xml:space="preserve">e. Name you file to </w:t>
      </w:r>
      <w:proofErr w:type="spellStart"/>
      <w:proofErr w:type="gramStart"/>
      <w:r w:rsidR="006810AC">
        <w:t>yourSchoolI</w:t>
      </w:r>
      <w:r w:rsidRPr="00067F74">
        <w:t>d</w:t>
      </w:r>
      <w:proofErr w:type="spellEnd"/>
      <w:r w:rsidRPr="00067F74">
        <w:t>.[</w:t>
      </w:r>
      <w:proofErr w:type="spellStart"/>
      <w:proofErr w:type="gramEnd"/>
      <w:r w:rsidRPr="00067F74">
        <w:t>doc|hwp</w:t>
      </w:r>
      <w:proofErr w:type="spellEnd"/>
      <w:r w:rsidRPr="00067F74">
        <w:t xml:space="preserve">] and upload your report to </w:t>
      </w:r>
      <w:proofErr w:type="spellStart"/>
      <w:r w:rsidRPr="00067F74">
        <w:t>iCampus</w:t>
      </w:r>
      <w:proofErr w:type="spellEnd"/>
      <w:r w:rsidRPr="00067F74">
        <w:t>. Please do not zip your file or your will get no points for the homework.</w:t>
      </w:r>
    </w:p>
    <w:sectPr w:rsidR="006329F0" w:rsidRPr="00E21615" w:rsidSect="000976E4">
      <w:headerReference w:type="default" r:id="rId10"/>
      <w:footerReference w:type="default" r:id="rId11"/>
      <w:pgSz w:w="11906" w:h="16838" w:code="9"/>
      <w:pgMar w:top="1985" w:right="113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2C4E5" w14:textId="77777777" w:rsidR="0060445F" w:rsidRDefault="0060445F">
      <w:r>
        <w:separator/>
      </w:r>
    </w:p>
  </w:endnote>
  <w:endnote w:type="continuationSeparator" w:id="0">
    <w:p w14:paraId="72BD3E10" w14:textId="77777777" w:rsidR="0060445F" w:rsidRDefault="0060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_K850Light">
    <w:altName w:val="바탕"/>
    <w:panose1 w:val="00000000000000000000"/>
    <w:charset w:val="81"/>
    <w:family w:val="roman"/>
    <w:notTrueType/>
    <w:pitch w:val="variable"/>
    <w:sig w:usb0="800002A7" w:usb1="29D77CF9" w:usb2="00000010" w:usb3="00000000" w:csb0="00080000" w:csb1="00000000"/>
  </w:font>
  <w:font w:name="IB_K850Medium">
    <w:altName w:val="바탕"/>
    <w:panose1 w:val="00000000000000000000"/>
    <w:charset w:val="81"/>
    <w:family w:val="roman"/>
    <w:notTrueType/>
    <w:pitch w:val="variable"/>
    <w:sig w:usb0="800002A7" w:usb1="29D77CF9" w:usb2="00000010" w:usb3="00000000" w:csb0="00080000" w:csb1="00000000"/>
  </w:font>
  <w:font w:name="-윤고딕350">
    <w:altName w:val="바탕"/>
    <w:charset w:val="81"/>
    <w:family w:val="roman"/>
    <w:pitch w:val="variable"/>
    <w:sig w:usb0="00000000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0864F" w14:textId="515C9C82" w:rsidR="0006640F" w:rsidRPr="000D3D00" w:rsidRDefault="0006640F" w:rsidP="000D3D00">
    <w:pPr>
      <w:pStyle w:val="a7"/>
      <w:rPr>
        <w:kern w:val="2"/>
        <w:sz w:val="20"/>
      </w:rPr>
    </w:pPr>
    <w:r w:rsidRPr="00D06D0B">
      <w:t xml:space="preserve">• </w:t>
    </w:r>
    <w:r w:rsidRPr="00DE300E">
      <w:rPr>
        <w:noProof/>
        <w:lang w:eastAsia="ko-KR"/>
      </w:rPr>
      <w:drawing>
        <wp:inline distT="0" distB="0" distL="0" distR="0" wp14:anchorId="359D1F28" wp14:editId="67C1027E">
          <wp:extent cx="216000" cy="216535"/>
          <wp:effectExtent l="19050" t="19050" r="12600" b="12065"/>
          <wp:docPr id="7" name="Picture 1" descr="m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e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535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>
                        <a:lumMod val="65000"/>
                        <a:lumOff val="35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</w:t>
    </w:r>
    <w:r w:rsidRPr="00D06D0B">
      <w:t>Hyoung-Kee Choi</w:t>
    </w:r>
    <w:r>
      <w:rPr>
        <w:rFonts w:hint="eastAsia"/>
      </w:rPr>
      <w:t xml:space="preserve"> </w:t>
    </w:r>
    <w:r w:rsidRPr="00D06D0B">
      <w:t xml:space="preserve">• </w:t>
    </w:r>
    <w:r>
      <w:rPr>
        <w:rFonts w:hint="eastAsia"/>
        <w:lang w:eastAsia="ko-KR"/>
      </w:rPr>
      <w:t>class</w:t>
    </w:r>
    <w:r w:rsidR="00D27D75">
      <w:rPr>
        <w:lang w:eastAsia="ko-KR"/>
      </w:rPr>
      <w:t>.skku</w:t>
    </w:r>
    <w:r>
      <w:rPr>
        <w:rFonts w:hint="eastAsia"/>
        <w:lang w:eastAsia="ko-KR"/>
      </w:rPr>
      <w:t>@</w:t>
    </w:r>
    <w:r w:rsidR="00D27D75">
      <w:rPr>
        <w:lang w:eastAsia="ko-KR"/>
      </w:rPr>
      <w:t>gmail.com</w:t>
    </w:r>
    <w:r>
      <w:rPr>
        <w:rFonts w:hint="eastAsia"/>
        <w:lang w:eastAsia="ko-KR"/>
      </w:rPr>
      <w:t xml:space="preserve"> </w:t>
    </w:r>
    <w:r>
      <w:t>•</w:t>
    </w:r>
    <w:r>
      <w:rPr>
        <w:rFonts w:hint="eastAsia"/>
        <w:lang w:eastAsia="ko-KR"/>
      </w:rPr>
      <w:t xml:space="preserve"> </w:t>
    </w:r>
    <w:r>
      <w:rPr>
        <w:noProof/>
        <w:vanish/>
        <w:color w:val="0000FF"/>
        <w:sz w:val="27"/>
        <w:szCs w:val="27"/>
        <w:lang w:eastAsia="ko-KR"/>
      </w:rPr>
      <w:drawing>
        <wp:inline distT="0" distB="0" distL="0" distR="0" wp14:anchorId="7289881E" wp14:editId="2137D9C4">
          <wp:extent cx="216000" cy="216000"/>
          <wp:effectExtent l="19050" t="0" r="0" b="0"/>
          <wp:docPr id="8" name="rg_hi" descr="http://t3.gstatic.com/images?q=tbn:ANd9GcSZgDyET9TF1PSXMJPptcEmeqYeEaGzdKziXZtCBrDstF2BSJIqY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3.gstatic.com/images?q=tbn:ANd9GcSZgDyET9TF1PSXMJPptcEmeqYeEaGzdKziXZtCBrDstF2BSJIqYw">
                    <a:hlinkClick r:id="rId2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@</w:t>
    </w:r>
    <w:proofErr w:type="spellStart"/>
    <w:r>
      <w:rPr>
        <w:rFonts w:hint="eastAsia"/>
        <w:lang w:eastAsia="ko-KR"/>
      </w:rPr>
      <w:t>baunamana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625DD" w14:textId="77777777" w:rsidR="009A65AB" w:rsidRPr="000D3D00" w:rsidRDefault="009A65AB" w:rsidP="000D3D00">
    <w:pPr>
      <w:pStyle w:val="a7"/>
      <w:rPr>
        <w:kern w:val="2"/>
        <w:sz w:val="20"/>
      </w:rPr>
    </w:pPr>
    <w:r w:rsidRPr="00D06D0B">
      <w:t xml:space="preserve">• </w:t>
    </w:r>
    <w:r w:rsidRPr="00DE300E">
      <w:rPr>
        <w:noProof/>
        <w:lang w:eastAsia="ko-KR"/>
      </w:rPr>
      <w:drawing>
        <wp:inline distT="0" distB="0" distL="0" distR="0" wp14:anchorId="0909320C" wp14:editId="40D1AAF6">
          <wp:extent cx="216000" cy="216535"/>
          <wp:effectExtent l="19050" t="19050" r="12600" b="12065"/>
          <wp:docPr id="4" name="Picture 1" descr="m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e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535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>
                        <a:lumMod val="65000"/>
                        <a:lumOff val="35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</w:t>
    </w:r>
    <w:r w:rsidRPr="00D06D0B">
      <w:t>Hyoung-Kee Choi</w:t>
    </w:r>
    <w:r>
      <w:rPr>
        <w:rFonts w:hint="eastAsia"/>
      </w:rPr>
      <w:t xml:space="preserve"> </w:t>
    </w:r>
    <w:r w:rsidRPr="00D06D0B">
      <w:t xml:space="preserve">• </w:t>
    </w:r>
    <w:r>
      <w:rPr>
        <w:rFonts w:hint="eastAsia"/>
        <w:lang w:eastAsia="ko-KR"/>
      </w:rPr>
      <w:t xml:space="preserve">class.skku@gmail.com </w:t>
    </w:r>
    <w:r>
      <w:t>•</w:t>
    </w:r>
    <w:r>
      <w:rPr>
        <w:rFonts w:hint="eastAsia"/>
        <w:lang w:eastAsia="ko-KR"/>
      </w:rPr>
      <w:t xml:space="preserve"> </w:t>
    </w:r>
    <w:r>
      <w:rPr>
        <w:noProof/>
        <w:vanish/>
        <w:color w:val="0000FF"/>
        <w:sz w:val="27"/>
        <w:szCs w:val="27"/>
        <w:lang w:eastAsia="ko-KR"/>
      </w:rPr>
      <w:drawing>
        <wp:inline distT="0" distB="0" distL="0" distR="0" wp14:anchorId="46986679" wp14:editId="5FA01841">
          <wp:extent cx="216000" cy="216000"/>
          <wp:effectExtent l="19050" t="0" r="0" b="0"/>
          <wp:docPr id="3" name="rg_hi" descr="http://t3.gstatic.com/images?q=tbn:ANd9GcSZgDyET9TF1PSXMJPptcEmeqYeEaGzdKziXZtCBrDstF2BSJIqY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3.gstatic.com/images?q=tbn:ANd9GcSZgDyET9TF1PSXMJPptcEmeqYeEaGzdKziXZtCBrDstF2BSJIqYw">
                    <a:hlinkClick r:id="rId2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@</w:t>
    </w:r>
    <w:proofErr w:type="spellStart"/>
    <w:r>
      <w:rPr>
        <w:rFonts w:hint="eastAsia"/>
        <w:lang w:eastAsia="ko-KR"/>
      </w:rPr>
      <w:t>baunamana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0B8D0" w14:textId="77777777" w:rsidR="0060445F" w:rsidRDefault="0060445F">
      <w:r>
        <w:separator/>
      </w:r>
    </w:p>
  </w:footnote>
  <w:footnote w:type="continuationSeparator" w:id="0">
    <w:p w14:paraId="53CA1E35" w14:textId="77777777" w:rsidR="0060445F" w:rsidRDefault="0060445F">
      <w:r>
        <w:continuationSeparator/>
      </w:r>
    </w:p>
  </w:footnote>
  <w:footnote w:id="1">
    <w:p w14:paraId="08A3D2FD" w14:textId="14D53746" w:rsidR="007C43F1" w:rsidRDefault="007C43F1">
      <w:pPr>
        <w:pStyle w:val="af8"/>
        <w:rPr>
          <w:lang w:eastAsia="ko-KR"/>
        </w:rPr>
      </w:pPr>
      <w:r>
        <w:rPr>
          <w:rStyle w:val="af9"/>
        </w:rPr>
        <w:footnoteRef/>
      </w:r>
      <w:r>
        <w:t xml:space="preserve"> ‘==’ has a higher precedence than ‘&amp;’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E66B4" w14:textId="25428204" w:rsidR="0006640F" w:rsidRPr="0099278B" w:rsidRDefault="0006640F" w:rsidP="00A614C8">
    <w:pPr>
      <w:pStyle w:val="a6"/>
      <w:pBdr>
        <w:bottom w:val="single" w:sz="4" w:space="5" w:color="auto"/>
      </w:pBdr>
      <w:rPr>
        <w:lang w:eastAsia="ko-KR"/>
      </w:rPr>
    </w:pPr>
    <w:r>
      <w:rPr>
        <w:noProof/>
        <w:lang w:eastAsia="ko-KR"/>
      </w:rPr>
      <w:drawing>
        <wp:anchor distT="0" distB="0" distL="114935" distR="114935" simplePos="0" relativeHeight="251658240" behindDoc="0" locked="0" layoutInCell="1" allowOverlap="1" wp14:anchorId="6CC3806D" wp14:editId="2322B548">
          <wp:simplePos x="0" y="0"/>
          <wp:positionH relativeFrom="page">
            <wp:posOffset>165735</wp:posOffset>
          </wp:positionH>
          <wp:positionV relativeFrom="page">
            <wp:posOffset>460375</wp:posOffset>
          </wp:positionV>
          <wp:extent cx="720090" cy="720090"/>
          <wp:effectExtent l="19050" t="0" r="3810" b="0"/>
          <wp:wrapSquare wrapText="bothSides"/>
          <wp:docPr id="6" name="Picture 11" descr="엠블럼_단색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엠블럼_단색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0445F">
      <w:rPr>
        <w:noProof/>
      </w:rPr>
      <w:pict w14:anchorId="064478B1">
        <v:rect id="Rectangle 6" o:spid="_x0000_s2049" style="position:absolute;margin-left:-53.85pt;margin-top:65.7pt;width:24pt;height:6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" fillcolor="#bfbfbf" stroked="f" strokecolor="#036">
          <v:fill opacity="25559f" color2="#585858" o:opacity2="48497f" rotate="t" focus="100%" type="gradient"/>
        </v:rect>
      </w:pict>
    </w:r>
    <w:r>
      <w:rPr>
        <w:rFonts w:hint="eastAsia"/>
        <w:lang w:eastAsia="ko-KR"/>
      </w:rPr>
      <w:t xml:space="preserve">System Programming </w:t>
    </w:r>
    <w:r>
      <w:rPr>
        <w:rFonts w:hint="eastAsia"/>
      </w:rPr>
      <w:t xml:space="preserve">/ </w:t>
    </w:r>
    <w:r w:rsidR="000714CA">
      <w:t>Spring</w:t>
    </w:r>
    <w:r>
      <w:rPr>
        <w:rFonts w:hint="eastAsia"/>
      </w:rPr>
      <w:t xml:space="preserve"> 20</w:t>
    </w:r>
    <w:r w:rsidR="00D27D75">
      <w:rPr>
        <w:lang w:eastAsia="ko-KR"/>
      </w:rPr>
      <w:t>20</w:t>
    </w:r>
    <w:r>
      <w:rPr>
        <w:rFonts w:hint="eastAsia"/>
        <w:lang w:eastAsia="ko-KR"/>
      </w:rPr>
      <w:tab/>
    </w:r>
    <w:r w:rsidRPr="00A614C8">
      <w:rPr>
        <w:rFonts w:hint="eastAsia"/>
        <w:sz w:val="16"/>
        <w:szCs w:val="16"/>
      </w:rPr>
      <w:t xml:space="preserve">page </w:t>
    </w:r>
    <w:r w:rsidRPr="00A614C8">
      <w:rPr>
        <w:rStyle w:val="a9"/>
        <w:sz w:val="16"/>
        <w:szCs w:val="16"/>
      </w:rPr>
      <w:fldChar w:fldCharType="begin"/>
    </w:r>
    <w:r w:rsidRPr="00A614C8">
      <w:rPr>
        <w:rStyle w:val="a9"/>
        <w:sz w:val="16"/>
        <w:szCs w:val="16"/>
      </w:rPr>
      <w:instrText xml:space="preserve"> PAGE </w:instrText>
    </w:r>
    <w:r w:rsidRPr="00A614C8">
      <w:rPr>
        <w:rStyle w:val="a9"/>
        <w:sz w:val="16"/>
        <w:szCs w:val="16"/>
      </w:rPr>
      <w:fldChar w:fldCharType="separate"/>
    </w:r>
    <w:r w:rsidR="0099632F">
      <w:rPr>
        <w:rStyle w:val="a9"/>
        <w:noProof/>
        <w:sz w:val="16"/>
        <w:szCs w:val="16"/>
      </w:rPr>
      <w:t>2</w:t>
    </w:r>
    <w:r w:rsidRPr="00A614C8">
      <w:rPr>
        <w:rStyle w:val="a9"/>
        <w:sz w:val="16"/>
        <w:szCs w:val="16"/>
      </w:rPr>
      <w:fldChar w:fldCharType="end"/>
    </w:r>
    <w:r w:rsidRPr="00A614C8">
      <w:rPr>
        <w:rStyle w:val="a9"/>
        <w:rFonts w:hint="eastAsia"/>
        <w:sz w:val="16"/>
        <w:szCs w:val="16"/>
      </w:rPr>
      <w:t xml:space="preserve"> of </w:t>
    </w:r>
    <w:r>
      <w:rPr>
        <w:rStyle w:val="a9"/>
        <w:rFonts w:hint="eastAsia"/>
        <w:sz w:val="16"/>
        <w:szCs w:val="16"/>
        <w:lang w:eastAsia="ko-KR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636B" w14:textId="5EE03774" w:rsidR="009A65AB" w:rsidRPr="0099278B" w:rsidRDefault="009A65AB" w:rsidP="00A614C8">
    <w:pPr>
      <w:pStyle w:val="a6"/>
      <w:pBdr>
        <w:bottom w:val="single" w:sz="4" w:space="5" w:color="auto"/>
      </w:pBdr>
    </w:pPr>
    <w:r>
      <w:rPr>
        <w:noProof/>
        <w:lang w:eastAsia="ko-KR"/>
      </w:rPr>
      <w:drawing>
        <wp:anchor distT="0" distB="0" distL="114935" distR="114935" simplePos="0" relativeHeight="251657216" behindDoc="0" locked="0" layoutInCell="1" allowOverlap="1" wp14:anchorId="76A9F936" wp14:editId="71CA719E">
          <wp:simplePos x="0" y="0"/>
          <wp:positionH relativeFrom="page">
            <wp:posOffset>165735</wp:posOffset>
          </wp:positionH>
          <wp:positionV relativeFrom="page">
            <wp:posOffset>460375</wp:posOffset>
          </wp:positionV>
          <wp:extent cx="720090" cy="720090"/>
          <wp:effectExtent l="19050" t="0" r="3810" b="0"/>
          <wp:wrapSquare wrapText="bothSides"/>
          <wp:docPr id="11" name="Picture 11" descr="엠블럼_단색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엠블럼_단색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75B4E7" wp14:editId="04AA0186">
              <wp:simplePos x="0" y="0"/>
              <wp:positionH relativeFrom="column">
                <wp:posOffset>-683895</wp:posOffset>
              </wp:positionH>
              <wp:positionV relativeFrom="paragraph">
                <wp:posOffset>834390</wp:posOffset>
              </wp:positionV>
              <wp:extent cx="304800" cy="8318500"/>
              <wp:effectExtent l="1905" t="5715" r="7620" b="63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83185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FBFBF">
                              <a:alpha val="39000"/>
                            </a:srgbClr>
                          </a:gs>
                          <a:gs pos="100000">
                            <a:srgbClr val="BFBFBF">
                              <a:gamma/>
                              <a:shade val="46275"/>
                              <a:invGamma/>
                              <a:alpha val="74001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6B5B470C" id="Rectangle 6" o:spid="_x0000_s1026" style="position:absolute;margin-left:-53.85pt;margin-top:65.7pt;width:24pt;height:6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" fillcolor="#bfbfbf" stroked="f" strokecolor="#036">
              <v:fill opacity="25559f" color2="#585858" o:opacity2="48497f" rotate="t" focus="100%" type="gradient"/>
            </v:rect>
          </w:pict>
        </mc:Fallback>
      </mc:AlternateContent>
    </w:r>
    <w:r w:rsidR="00AA50CB">
      <w:rPr>
        <w:noProof/>
        <w:lang w:eastAsia="ko-KR"/>
      </w:rPr>
      <w:t>System Programming</w:t>
    </w:r>
    <w:r>
      <w:rPr>
        <w:rFonts w:hint="eastAsia"/>
        <w:lang w:eastAsia="ko-KR"/>
      </w:rPr>
      <w:t xml:space="preserve"> </w:t>
    </w:r>
    <w:r>
      <w:rPr>
        <w:rFonts w:hint="eastAsia"/>
      </w:rPr>
      <w:t xml:space="preserve">/ </w:t>
    </w:r>
    <w:r w:rsidR="0060467F">
      <w:t>Spring 201</w:t>
    </w:r>
    <w:r w:rsidR="00E21615">
      <w:t>9</w:t>
    </w:r>
    <w:r>
      <w:rPr>
        <w:rFonts w:hint="eastAsia"/>
        <w:lang w:eastAsia="ko-KR"/>
      </w:rPr>
      <w:tab/>
    </w:r>
    <w:r w:rsidRPr="00A614C8">
      <w:rPr>
        <w:rFonts w:hint="eastAsia"/>
        <w:sz w:val="16"/>
        <w:szCs w:val="16"/>
      </w:rPr>
      <w:t xml:space="preserve">page </w:t>
    </w:r>
    <w:r w:rsidRPr="00A614C8">
      <w:rPr>
        <w:rStyle w:val="a9"/>
        <w:sz w:val="16"/>
        <w:szCs w:val="16"/>
      </w:rPr>
      <w:fldChar w:fldCharType="begin"/>
    </w:r>
    <w:r w:rsidRPr="00A614C8">
      <w:rPr>
        <w:rStyle w:val="a9"/>
        <w:sz w:val="16"/>
        <w:szCs w:val="16"/>
      </w:rPr>
      <w:instrText xml:space="preserve"> PAGE </w:instrText>
    </w:r>
    <w:r w:rsidRPr="00A614C8">
      <w:rPr>
        <w:rStyle w:val="a9"/>
        <w:sz w:val="16"/>
        <w:szCs w:val="16"/>
      </w:rPr>
      <w:fldChar w:fldCharType="separate"/>
    </w:r>
    <w:r w:rsidR="0099632F">
      <w:rPr>
        <w:rStyle w:val="a9"/>
        <w:noProof/>
        <w:sz w:val="16"/>
        <w:szCs w:val="16"/>
      </w:rPr>
      <w:t>3</w:t>
    </w:r>
    <w:r w:rsidRPr="00A614C8">
      <w:rPr>
        <w:rStyle w:val="a9"/>
        <w:sz w:val="16"/>
        <w:szCs w:val="16"/>
      </w:rPr>
      <w:fldChar w:fldCharType="end"/>
    </w:r>
    <w:r w:rsidRPr="00A614C8">
      <w:rPr>
        <w:rStyle w:val="a9"/>
        <w:rFonts w:hint="eastAsia"/>
        <w:sz w:val="16"/>
        <w:szCs w:val="16"/>
      </w:rPr>
      <w:t xml:space="preserve"> of </w:t>
    </w:r>
    <w:r w:rsidRPr="00A614C8">
      <w:rPr>
        <w:rStyle w:val="a9"/>
        <w:sz w:val="16"/>
        <w:szCs w:val="16"/>
      </w:rPr>
      <w:fldChar w:fldCharType="begin"/>
    </w:r>
    <w:r w:rsidRPr="00A614C8">
      <w:rPr>
        <w:rStyle w:val="a9"/>
        <w:sz w:val="16"/>
        <w:szCs w:val="16"/>
      </w:rPr>
      <w:instrText xml:space="preserve"> NUMPAGES </w:instrText>
    </w:r>
    <w:r w:rsidRPr="00A614C8">
      <w:rPr>
        <w:rStyle w:val="a9"/>
        <w:sz w:val="16"/>
        <w:szCs w:val="16"/>
      </w:rPr>
      <w:fldChar w:fldCharType="separate"/>
    </w:r>
    <w:r w:rsidR="0099632F">
      <w:rPr>
        <w:rStyle w:val="a9"/>
        <w:noProof/>
        <w:sz w:val="16"/>
        <w:szCs w:val="16"/>
      </w:rPr>
      <w:t>3</w:t>
    </w:r>
    <w:r w:rsidRPr="00A614C8">
      <w:rPr>
        <w:rStyle w:val="a9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764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EECF9A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9D16DD8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8D2433B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577A5AC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91ACE5E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B0851E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130E6B0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AC8D58C"/>
    <w:lvl w:ilvl="0">
      <w:start w:val="1"/>
      <w:numFmt w:val="bullet"/>
      <w:pStyle w:val="2"/>
      <w:lvlText w:val=""/>
      <w:lvlJc w:val="left"/>
      <w:pPr>
        <w:ind w:left="826" w:hanging="400"/>
      </w:pPr>
      <w:rPr>
        <w:rFonts w:ascii="Wingdings" w:hAnsi="Wingdings" w:hint="default"/>
        <w:color w:val="FF3300"/>
      </w:rPr>
    </w:lvl>
  </w:abstractNum>
  <w:abstractNum w:abstractNumId="9" w15:restartNumberingAfterBreak="0">
    <w:nsid w:val="FFFFFF88"/>
    <w:multiLevelType w:val="singleLevel"/>
    <w:tmpl w:val="186AF56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7F3E1014"/>
    <w:lvl w:ilvl="0">
      <w:start w:val="1"/>
      <w:numFmt w:val="bullet"/>
      <w:lvlText w:val=""/>
      <w:lvlJc w:val="left"/>
      <w:pPr>
        <w:ind w:left="401" w:hanging="400"/>
      </w:pPr>
      <w:rPr>
        <w:rFonts w:ascii="Symbol" w:hAnsi="Symbol" w:hint="default"/>
        <w:b w:val="0"/>
        <w:i w:val="0"/>
        <w:color w:val="FF0000"/>
        <w:sz w:val="20"/>
      </w:rPr>
    </w:lvl>
  </w:abstractNum>
  <w:abstractNum w:abstractNumId="11" w15:restartNumberingAfterBreak="0">
    <w:nsid w:val="058436D2"/>
    <w:multiLevelType w:val="hybridMultilevel"/>
    <w:tmpl w:val="66F2CDAE"/>
    <w:lvl w:ilvl="0" w:tplc="5EF66D9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65527CC6">
      <w:start w:val="1"/>
      <w:numFmt w:val="bullet"/>
      <w:lvlText w:val=""/>
      <w:lvlJc w:val="left"/>
      <w:pPr>
        <w:ind w:left="1225" w:hanging="400"/>
      </w:pPr>
      <w:rPr>
        <w:rFonts w:ascii="Symbol" w:hAnsi="Symbol" w:hint="default"/>
        <w:color w:val="FF3300"/>
      </w:rPr>
    </w:lvl>
    <w:lvl w:ilvl="2" w:tplc="15189074">
      <w:start w:val="1"/>
      <w:numFmt w:val="bullet"/>
      <w:lvlText w:val="°"/>
      <w:lvlJc w:val="left"/>
      <w:pPr>
        <w:ind w:left="1625" w:hanging="400"/>
      </w:pPr>
      <w:rPr>
        <w:rFonts w:ascii="Symbol" w:hAnsi="Symbol" w:hint="default"/>
        <w:b/>
        <w:i w:val="0"/>
        <w:color w:val="00B050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2" w15:restartNumberingAfterBreak="0">
    <w:nsid w:val="23506779"/>
    <w:multiLevelType w:val="hybridMultilevel"/>
    <w:tmpl w:val="C7A8FA0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 w15:restartNumberingAfterBreak="0">
    <w:nsid w:val="267762CE"/>
    <w:multiLevelType w:val="hybridMultilevel"/>
    <w:tmpl w:val="7AAA5104"/>
    <w:lvl w:ilvl="0" w:tplc="7F3E101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4" w15:restartNumberingAfterBreak="0">
    <w:nsid w:val="270641B8"/>
    <w:multiLevelType w:val="multilevel"/>
    <w:tmpl w:val="C4FCA874"/>
    <w:lvl w:ilvl="0">
      <w:start w:val="1"/>
      <w:numFmt w:val="bullet"/>
      <w:lvlText w:val=""/>
      <w:lvlJc w:val="left"/>
      <w:pPr>
        <w:ind w:left="709" w:hanging="284"/>
      </w:pPr>
      <w:rPr>
        <w:rFonts w:ascii="Symbol" w:hAnsi="Symbol" w:hint="default"/>
        <w:b w:val="0"/>
        <w:i w:val="0"/>
        <w:color w:val="FF0000"/>
        <w:sz w:val="20"/>
      </w:rPr>
    </w:lvl>
    <w:lvl w:ilvl="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  <w:color w:val="FF3300"/>
      </w:rPr>
    </w:lvl>
    <w:lvl w:ilvl="2">
      <w:start w:val="1"/>
      <w:numFmt w:val="bullet"/>
      <w:lvlText w:val=""/>
      <w:lvlJc w:val="left"/>
      <w:pPr>
        <w:ind w:left="1559" w:hanging="425"/>
      </w:pPr>
      <w:rPr>
        <w:rFonts w:ascii="Symbol" w:hAnsi="Symbol" w:hint="default"/>
        <w:b/>
        <w:i w:val="0"/>
        <w:color w:val="00B050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5" w15:restartNumberingAfterBreak="0">
    <w:nsid w:val="326173EE"/>
    <w:multiLevelType w:val="hybridMultilevel"/>
    <w:tmpl w:val="4BF43AEE"/>
    <w:lvl w:ilvl="0" w:tplc="1A687898">
      <w:start w:val="1"/>
      <w:numFmt w:val="decimal"/>
      <w:pStyle w:val="a0"/>
      <w:lvlText w:val="%1."/>
      <w:lvlJc w:val="left"/>
      <w:pPr>
        <w:ind w:left="1152" w:hanging="360"/>
      </w:pPr>
      <w:rPr>
        <w:color w:val="808080" w:themeColor="background1" w:themeShade="80"/>
        <w:lang w:val="en-GB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6EE03C4"/>
    <w:multiLevelType w:val="hybridMultilevel"/>
    <w:tmpl w:val="6FE65CFC"/>
    <w:lvl w:ilvl="0" w:tplc="7F3E101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7" w15:restartNumberingAfterBreak="0">
    <w:nsid w:val="4BAA725A"/>
    <w:multiLevelType w:val="hybridMultilevel"/>
    <w:tmpl w:val="2A88FAE4"/>
    <w:lvl w:ilvl="0" w:tplc="B8AE984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CD67854"/>
    <w:multiLevelType w:val="hybridMultilevel"/>
    <w:tmpl w:val="E81ABECA"/>
    <w:lvl w:ilvl="0" w:tplc="BA5A99FC">
      <w:start w:val="1"/>
      <w:numFmt w:val="decimal"/>
      <w:lvlText w:val="%1."/>
      <w:lvlJc w:val="left"/>
      <w:pPr>
        <w:ind w:left="1050" w:hanging="360"/>
      </w:pPr>
      <w:rPr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5207870"/>
    <w:multiLevelType w:val="multilevel"/>
    <w:tmpl w:val="EDC66EAA"/>
    <w:lvl w:ilvl="0">
      <w:start w:val="1"/>
      <w:numFmt w:val="decimal"/>
      <w:pStyle w:val="question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22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ascii="Georgia" w:eastAsia="돋움" w:hAnsi="Georgia" w:hint="default"/>
        <w:b w:val="0"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0" w15:restartNumberingAfterBreak="0">
    <w:nsid w:val="5CAB5DC1"/>
    <w:multiLevelType w:val="hybridMultilevel"/>
    <w:tmpl w:val="B5EA877A"/>
    <w:lvl w:ilvl="0" w:tplc="BA5A99FC">
      <w:start w:val="1"/>
      <w:numFmt w:val="decimal"/>
      <w:lvlText w:val="%1."/>
      <w:lvlJc w:val="left"/>
      <w:pPr>
        <w:ind w:left="1050" w:hanging="360"/>
      </w:pPr>
      <w:rPr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 w15:restartNumberingAfterBreak="0">
    <w:nsid w:val="60C06E3D"/>
    <w:multiLevelType w:val="hybridMultilevel"/>
    <w:tmpl w:val="C7A473AC"/>
    <w:lvl w:ilvl="0" w:tplc="7F3E1014">
      <w:start w:val="1"/>
      <w:numFmt w:val="bullet"/>
      <w:lvlText w:val=""/>
      <w:lvlJc w:val="left"/>
      <w:pPr>
        <w:ind w:left="800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9867987"/>
    <w:multiLevelType w:val="hybridMultilevel"/>
    <w:tmpl w:val="057EF12A"/>
    <w:lvl w:ilvl="0" w:tplc="B91AC478">
      <w:start w:val="1"/>
      <w:numFmt w:val="bullet"/>
      <w:lvlText w:val=""/>
      <w:lvlJc w:val="left"/>
      <w:pPr>
        <w:ind w:left="800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21"/>
  </w:num>
  <w:num w:numId="15">
    <w:abstractNumId w:val="16"/>
  </w:num>
  <w:num w:numId="16">
    <w:abstractNumId w:val="13"/>
  </w:num>
  <w:num w:numId="17">
    <w:abstractNumId w:val="11"/>
  </w:num>
  <w:num w:numId="18">
    <w:abstractNumId w:val="22"/>
  </w:num>
  <w:num w:numId="19">
    <w:abstractNumId w:val="15"/>
  </w:num>
  <w:num w:numId="20">
    <w:abstractNumId w:val="19"/>
  </w:num>
  <w:num w:numId="21">
    <w:abstractNumId w:val="19"/>
  </w:num>
  <w:num w:numId="22">
    <w:abstractNumId w:val="14"/>
  </w:num>
  <w:num w:numId="23">
    <w:abstractNumId w:val="0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7"/>
  </w:num>
  <w:num w:numId="37">
    <w:abstractNumId w:val="19"/>
  </w:num>
  <w:num w:numId="38">
    <w:abstractNumId w:val="19"/>
  </w:num>
  <w:num w:numId="39">
    <w:abstractNumId w:val="17"/>
  </w:num>
  <w:num w:numId="40">
    <w:abstractNumId w:val="20"/>
  </w:num>
  <w:num w:numId="41">
    <w:abstractNumId w:val="18"/>
  </w:num>
  <w:num w:numId="42">
    <w:abstractNumId w:val="12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0F"/>
    <w:rsid w:val="00002A39"/>
    <w:rsid w:val="000072DE"/>
    <w:rsid w:val="00012E98"/>
    <w:rsid w:val="000300D0"/>
    <w:rsid w:val="00046F44"/>
    <w:rsid w:val="0006640F"/>
    <w:rsid w:val="00067F74"/>
    <w:rsid w:val="000714CA"/>
    <w:rsid w:val="00074419"/>
    <w:rsid w:val="00082A13"/>
    <w:rsid w:val="000861A6"/>
    <w:rsid w:val="000976E4"/>
    <w:rsid w:val="000B0678"/>
    <w:rsid w:val="000C72BA"/>
    <w:rsid w:val="000D2D6A"/>
    <w:rsid w:val="000D3D00"/>
    <w:rsid w:val="000F24C2"/>
    <w:rsid w:val="00103466"/>
    <w:rsid w:val="00104B10"/>
    <w:rsid w:val="00107912"/>
    <w:rsid w:val="00111490"/>
    <w:rsid w:val="00117FCE"/>
    <w:rsid w:val="00124360"/>
    <w:rsid w:val="00166525"/>
    <w:rsid w:val="00166A83"/>
    <w:rsid w:val="001719C5"/>
    <w:rsid w:val="00193F70"/>
    <w:rsid w:val="001C55CB"/>
    <w:rsid w:val="001C7301"/>
    <w:rsid w:val="001D62BE"/>
    <w:rsid w:val="001E5ECA"/>
    <w:rsid w:val="0020047F"/>
    <w:rsid w:val="002123EB"/>
    <w:rsid w:val="00226D56"/>
    <w:rsid w:val="0023012F"/>
    <w:rsid w:val="0026000C"/>
    <w:rsid w:val="002874F7"/>
    <w:rsid w:val="00295C07"/>
    <w:rsid w:val="002A0CB1"/>
    <w:rsid w:val="002A632D"/>
    <w:rsid w:val="002A66A1"/>
    <w:rsid w:val="002E5473"/>
    <w:rsid w:val="003140B6"/>
    <w:rsid w:val="00324310"/>
    <w:rsid w:val="003247A4"/>
    <w:rsid w:val="003402BA"/>
    <w:rsid w:val="003541AC"/>
    <w:rsid w:val="00360D54"/>
    <w:rsid w:val="00367A53"/>
    <w:rsid w:val="0039027F"/>
    <w:rsid w:val="003B32B5"/>
    <w:rsid w:val="003C75F4"/>
    <w:rsid w:val="003D6F1E"/>
    <w:rsid w:val="003E6089"/>
    <w:rsid w:val="003F2D53"/>
    <w:rsid w:val="003F3177"/>
    <w:rsid w:val="004128AA"/>
    <w:rsid w:val="00440326"/>
    <w:rsid w:val="00451EBC"/>
    <w:rsid w:val="0045512F"/>
    <w:rsid w:val="00466582"/>
    <w:rsid w:val="004A05CC"/>
    <w:rsid w:val="004C3D22"/>
    <w:rsid w:val="004C5855"/>
    <w:rsid w:val="004D0C0C"/>
    <w:rsid w:val="004E7C13"/>
    <w:rsid w:val="00500910"/>
    <w:rsid w:val="005166D3"/>
    <w:rsid w:val="00521DFD"/>
    <w:rsid w:val="005B1184"/>
    <w:rsid w:val="005F3273"/>
    <w:rsid w:val="005F69C2"/>
    <w:rsid w:val="0060445F"/>
    <w:rsid w:val="0060467F"/>
    <w:rsid w:val="00626F99"/>
    <w:rsid w:val="006329F0"/>
    <w:rsid w:val="00640A8A"/>
    <w:rsid w:val="006576AA"/>
    <w:rsid w:val="00665827"/>
    <w:rsid w:val="0067068D"/>
    <w:rsid w:val="00670CF1"/>
    <w:rsid w:val="006810AC"/>
    <w:rsid w:val="0068797D"/>
    <w:rsid w:val="006C1B94"/>
    <w:rsid w:val="006C2FF5"/>
    <w:rsid w:val="006E23F8"/>
    <w:rsid w:val="006F441B"/>
    <w:rsid w:val="006F6642"/>
    <w:rsid w:val="00705FBD"/>
    <w:rsid w:val="00721D6C"/>
    <w:rsid w:val="00733571"/>
    <w:rsid w:val="00735396"/>
    <w:rsid w:val="00747D94"/>
    <w:rsid w:val="007510ED"/>
    <w:rsid w:val="0077413E"/>
    <w:rsid w:val="007A0737"/>
    <w:rsid w:val="007A33DB"/>
    <w:rsid w:val="007B2778"/>
    <w:rsid w:val="007C43F1"/>
    <w:rsid w:val="007D4C83"/>
    <w:rsid w:val="007F221E"/>
    <w:rsid w:val="007F24ED"/>
    <w:rsid w:val="0080107D"/>
    <w:rsid w:val="008043ED"/>
    <w:rsid w:val="0082577E"/>
    <w:rsid w:val="00843FA0"/>
    <w:rsid w:val="008C0887"/>
    <w:rsid w:val="008C3641"/>
    <w:rsid w:val="008E0EDE"/>
    <w:rsid w:val="00940A25"/>
    <w:rsid w:val="009429AB"/>
    <w:rsid w:val="009638A0"/>
    <w:rsid w:val="009773E4"/>
    <w:rsid w:val="0099278B"/>
    <w:rsid w:val="0099632F"/>
    <w:rsid w:val="009A4240"/>
    <w:rsid w:val="009A65AB"/>
    <w:rsid w:val="009C7B10"/>
    <w:rsid w:val="009E3CCF"/>
    <w:rsid w:val="009E5D27"/>
    <w:rsid w:val="00A353A7"/>
    <w:rsid w:val="00A35746"/>
    <w:rsid w:val="00A43D67"/>
    <w:rsid w:val="00A5695A"/>
    <w:rsid w:val="00A614C8"/>
    <w:rsid w:val="00A62C90"/>
    <w:rsid w:val="00A7155C"/>
    <w:rsid w:val="00A947F5"/>
    <w:rsid w:val="00A958A9"/>
    <w:rsid w:val="00A966A2"/>
    <w:rsid w:val="00AA50CB"/>
    <w:rsid w:val="00AB6BB0"/>
    <w:rsid w:val="00AC5821"/>
    <w:rsid w:val="00AD58DC"/>
    <w:rsid w:val="00AF046F"/>
    <w:rsid w:val="00AF6997"/>
    <w:rsid w:val="00B11660"/>
    <w:rsid w:val="00B12870"/>
    <w:rsid w:val="00B327C0"/>
    <w:rsid w:val="00B33260"/>
    <w:rsid w:val="00B55646"/>
    <w:rsid w:val="00B62E74"/>
    <w:rsid w:val="00B66CBE"/>
    <w:rsid w:val="00B76DC1"/>
    <w:rsid w:val="00B944FF"/>
    <w:rsid w:val="00B9607D"/>
    <w:rsid w:val="00BA3F96"/>
    <w:rsid w:val="00BA7CF1"/>
    <w:rsid w:val="00BB0AD2"/>
    <w:rsid w:val="00BB6C35"/>
    <w:rsid w:val="00BD137E"/>
    <w:rsid w:val="00BD3E33"/>
    <w:rsid w:val="00BF6941"/>
    <w:rsid w:val="00BF7D85"/>
    <w:rsid w:val="00C03BE6"/>
    <w:rsid w:val="00C040A9"/>
    <w:rsid w:val="00C05F59"/>
    <w:rsid w:val="00C308E3"/>
    <w:rsid w:val="00C40D4C"/>
    <w:rsid w:val="00C45E43"/>
    <w:rsid w:val="00C6761F"/>
    <w:rsid w:val="00C71BAA"/>
    <w:rsid w:val="00C90190"/>
    <w:rsid w:val="00CB461A"/>
    <w:rsid w:val="00D01871"/>
    <w:rsid w:val="00D06D0B"/>
    <w:rsid w:val="00D1675E"/>
    <w:rsid w:val="00D230EC"/>
    <w:rsid w:val="00D24372"/>
    <w:rsid w:val="00D27D75"/>
    <w:rsid w:val="00D37895"/>
    <w:rsid w:val="00D42CB1"/>
    <w:rsid w:val="00D92F51"/>
    <w:rsid w:val="00D93391"/>
    <w:rsid w:val="00DB6248"/>
    <w:rsid w:val="00DC469B"/>
    <w:rsid w:val="00DD32A3"/>
    <w:rsid w:val="00DD7815"/>
    <w:rsid w:val="00DE0079"/>
    <w:rsid w:val="00DE300E"/>
    <w:rsid w:val="00DE5C37"/>
    <w:rsid w:val="00E0433D"/>
    <w:rsid w:val="00E1460F"/>
    <w:rsid w:val="00E174A0"/>
    <w:rsid w:val="00E21615"/>
    <w:rsid w:val="00E4520E"/>
    <w:rsid w:val="00EA35CB"/>
    <w:rsid w:val="00EB05FE"/>
    <w:rsid w:val="00EE3E87"/>
    <w:rsid w:val="00EF54CD"/>
    <w:rsid w:val="00F02C08"/>
    <w:rsid w:val="00F30B82"/>
    <w:rsid w:val="00F5751B"/>
    <w:rsid w:val="00F6307E"/>
    <w:rsid w:val="00F91610"/>
    <w:rsid w:val="00F95F25"/>
    <w:rsid w:val="00FC00CB"/>
    <w:rsid w:val="00FC29D3"/>
    <w:rsid w:val="00FC3CF7"/>
    <w:rsid w:val="00FC48B8"/>
    <w:rsid w:val="00FC4FDE"/>
    <w:rsid w:val="00FC7577"/>
    <w:rsid w:val="00FE6D0B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01AEF3"/>
  <w15:docId w15:val="{CACACDF6-C19C-4B52-8F20-E532A3A0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autoRedefine/>
    <w:qFormat/>
    <w:rsid w:val="009773E4"/>
    <w:rPr>
      <w:rFonts w:eastAsia="굴림" w:cs="Arial"/>
      <w:sz w:val="22"/>
      <w:szCs w:val="22"/>
      <w:lang w:eastAsia="en-US"/>
    </w:rPr>
  </w:style>
  <w:style w:type="paragraph" w:styleId="1">
    <w:name w:val="heading 1"/>
    <w:basedOn w:val="a1"/>
    <w:next w:val="a2"/>
    <w:autoRedefine/>
    <w:qFormat/>
    <w:rsid w:val="005F69C2"/>
    <w:pPr>
      <w:keepNext/>
      <w:spacing w:afterLines="100" w:after="360"/>
      <w:outlineLvl w:val="0"/>
    </w:pPr>
    <w:rPr>
      <w:rFonts w:cs="Times New Roman"/>
      <w:b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autoRedefine/>
    <w:uiPriority w:val="99"/>
    <w:rsid w:val="007510ED"/>
    <w:pPr>
      <w:tabs>
        <w:tab w:val="right" w:pos="9140"/>
      </w:tabs>
      <w:snapToGrid w:val="0"/>
      <w:spacing w:before="288"/>
    </w:pPr>
    <w:rPr>
      <w:rFonts w:ascii="Arial" w:hAnsi="Arial"/>
      <w:b/>
      <w:smallCaps/>
      <w:spacing w:val="20"/>
      <w:sz w:val="24"/>
      <w:szCs w:val="24"/>
    </w:rPr>
  </w:style>
  <w:style w:type="paragraph" w:styleId="a7">
    <w:name w:val="footer"/>
    <w:basedOn w:val="a1"/>
    <w:link w:val="Char0"/>
    <w:autoRedefine/>
    <w:uiPriority w:val="99"/>
    <w:rsid w:val="007510ED"/>
    <w:pPr>
      <w:pBdr>
        <w:top w:val="single" w:sz="4" w:space="1" w:color="auto"/>
      </w:pBdr>
      <w:snapToGrid w:val="0"/>
      <w:jc w:val="center"/>
    </w:pPr>
    <w:rPr>
      <w:rFonts w:ascii="Arial" w:hAnsi="Arial"/>
      <w:b/>
      <w:smallCaps/>
      <w:spacing w:val="30"/>
      <w:sz w:val="16"/>
      <w:szCs w:val="16"/>
    </w:rPr>
  </w:style>
  <w:style w:type="paragraph" w:customStyle="1" w:styleId="a0">
    <w:name w:val="수식"/>
    <w:basedOn w:val="a1"/>
    <w:link w:val="Char1"/>
    <w:autoRedefine/>
    <w:rsid w:val="00A5695A"/>
    <w:pPr>
      <w:numPr>
        <w:numId w:val="19"/>
      </w:numPr>
      <w:shd w:val="thinDiagCross" w:color="D9D9D9" w:themeColor="background1" w:themeShade="D9" w:fill="auto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</w:tabs>
      <w:spacing w:line="240" w:lineRule="exact"/>
      <w:ind w:left="822" w:hanging="397"/>
    </w:pPr>
    <w:rPr>
      <w:rFonts w:ascii="Consolas" w:hAnsi="Consolas"/>
      <w:b/>
      <w:sz w:val="18"/>
      <w:szCs w:val="18"/>
      <w:lang w:eastAsia="ko-KR"/>
    </w:rPr>
  </w:style>
  <w:style w:type="table" w:customStyle="1" w:styleId="a8">
    <w:name w:val="표 나의"/>
    <w:basedOn w:val="a4"/>
    <w:rsid w:val="007510ED"/>
    <w:rPr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Address1">
    <w:name w:val="Address 1"/>
    <w:basedOn w:val="a1"/>
    <w:rsid w:val="007510ED"/>
    <w:pPr>
      <w:spacing w:line="160" w:lineRule="atLeast"/>
      <w:jc w:val="center"/>
    </w:pPr>
    <w:rPr>
      <w:rFonts w:ascii="Garamond" w:eastAsia="바탕" w:hAnsi="Garamond"/>
      <w:caps/>
      <w:spacing w:val="30"/>
      <w:sz w:val="15"/>
    </w:rPr>
  </w:style>
  <w:style w:type="character" w:styleId="a9">
    <w:name w:val="page number"/>
    <w:basedOn w:val="a3"/>
    <w:uiPriority w:val="99"/>
    <w:rsid w:val="007510ED"/>
  </w:style>
  <w:style w:type="paragraph" w:customStyle="1" w:styleId="aa">
    <w:name w:val="학번 이름"/>
    <w:basedOn w:val="a1"/>
    <w:autoRedefine/>
    <w:rsid w:val="006E23F8"/>
    <w:pPr>
      <w:framePr w:w="8823" w:h="902" w:hRule="exact" w:hSpace="181" w:vSpace="227" w:wrap="around" w:hAnchor="margin" w:xAlign="center" w:yAlign="top"/>
      <w:tabs>
        <w:tab w:val="center" w:leader="underscore" w:pos="4400"/>
        <w:tab w:val="right" w:leader="underscore" w:pos="8800"/>
      </w:tabs>
    </w:pPr>
    <w:rPr>
      <w:rFonts w:ascii="Calibri" w:hAnsi="Calibri"/>
      <w:lang w:eastAsia="ko-KR"/>
    </w:rPr>
  </w:style>
  <w:style w:type="paragraph" w:customStyle="1" w:styleId="question">
    <w:name w:val="question"/>
    <w:basedOn w:val="a2"/>
    <w:link w:val="questionChar"/>
    <w:autoRedefine/>
    <w:rsid w:val="00AA50CB"/>
    <w:pPr>
      <w:numPr>
        <w:numId w:val="2"/>
      </w:numPr>
      <w:spacing w:beforeLines="50" w:afterLines="50"/>
    </w:pPr>
    <w:rPr>
      <w:rFonts w:eastAsia="IB_K850Light"/>
      <w:lang w:val="en-GB" w:eastAsia="ko-KR"/>
    </w:rPr>
  </w:style>
  <w:style w:type="paragraph" w:customStyle="1" w:styleId="answer">
    <w:name w:val="answer"/>
    <w:basedOn w:val="question"/>
    <w:autoRedefine/>
    <w:rsid w:val="006F6642"/>
    <w:pPr>
      <w:numPr>
        <w:numId w:val="0"/>
      </w:numPr>
      <w:spacing w:beforeLines="0" w:afterLines="0"/>
      <w:ind w:left="425"/>
    </w:pPr>
    <w:rPr>
      <w:color w:val="FF0000"/>
    </w:rPr>
  </w:style>
  <w:style w:type="paragraph" w:customStyle="1" w:styleId="Figure">
    <w:name w:val="Figure"/>
    <w:basedOn w:val="a1"/>
    <w:next w:val="a2"/>
    <w:autoRedefine/>
    <w:rsid w:val="00C05F59"/>
    <w:pPr>
      <w:spacing w:before="480" w:after="120"/>
      <w:jc w:val="center"/>
    </w:pPr>
  </w:style>
  <w:style w:type="paragraph" w:styleId="a2">
    <w:name w:val="Body Text"/>
    <w:basedOn w:val="a1"/>
    <w:link w:val="Char2"/>
    <w:autoRedefine/>
    <w:qFormat/>
    <w:rsid w:val="008E0EDE"/>
    <w:pPr>
      <w:spacing w:before="180" w:after="180"/>
      <w:ind w:left="425"/>
    </w:pPr>
    <w:rPr>
      <w:rFonts w:ascii="Cambria Math" w:eastAsia="IB_K850Medium" w:hAnsi="Cambria Math"/>
    </w:rPr>
  </w:style>
  <w:style w:type="paragraph" w:styleId="ab">
    <w:name w:val="Title"/>
    <w:basedOn w:val="a1"/>
    <w:next w:val="a2"/>
    <w:autoRedefine/>
    <w:qFormat/>
    <w:rsid w:val="00074419"/>
    <w:pPr>
      <w:spacing w:before="240" w:after="120"/>
      <w:jc w:val="center"/>
      <w:outlineLvl w:val="0"/>
    </w:pPr>
    <w:rPr>
      <w:b/>
      <w:bCs/>
      <w:spacing w:val="20"/>
      <w:sz w:val="32"/>
      <w:szCs w:val="32"/>
    </w:rPr>
  </w:style>
  <w:style w:type="table" w:customStyle="1" w:styleId="TableGeneral">
    <w:name w:val="Table General"/>
    <w:basedOn w:val="a4"/>
    <w:uiPriority w:val="99"/>
    <w:rsid w:val="007510ED"/>
    <w:pPr>
      <w:jc w:val="center"/>
    </w:pPr>
    <w:rPr>
      <w:rFonts w:ascii="Calibri" w:hAnsi="Calibri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vAlign w:val="center"/>
    </w:tcPr>
  </w:style>
  <w:style w:type="paragraph" w:styleId="ac">
    <w:name w:val="Normal (Web)"/>
    <w:basedOn w:val="a1"/>
    <w:rsid w:val="007510ED"/>
    <w:pPr>
      <w:spacing w:before="100" w:beforeAutospacing="1" w:after="100" w:afterAutospacing="1"/>
    </w:pPr>
    <w:rPr>
      <w:rFonts w:ascii="굴림" w:hAnsi="굴림" w:cs="굴림"/>
      <w:sz w:val="24"/>
      <w:szCs w:val="24"/>
      <w:lang w:eastAsia="ko-KR"/>
    </w:rPr>
  </w:style>
  <w:style w:type="table" w:styleId="ad">
    <w:name w:val="Table Grid"/>
    <w:basedOn w:val="a4"/>
    <w:rsid w:val="007510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a2"/>
    <w:autoRedefine/>
    <w:qFormat/>
    <w:rsid w:val="0007441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  <w:between w:val="single" w:sz="2" w:space="1" w:color="auto"/>
      </w:pBdr>
      <w:spacing w:before="0" w:after="0"/>
      <w:ind w:left="0"/>
    </w:pPr>
    <w:rPr>
      <w:lang w:eastAsia="ko-KR"/>
    </w:rPr>
  </w:style>
  <w:style w:type="character" w:customStyle="1" w:styleId="equation-inline">
    <w:name w:val="equation - inline"/>
    <w:basedOn w:val="a3"/>
    <w:uiPriority w:val="1"/>
    <w:qFormat/>
    <w:rsid w:val="00B33260"/>
    <w:rPr>
      <w:rFonts w:asciiTheme="minorHAnsi" w:eastAsiaTheme="majorEastAsia" w:hAnsiTheme="minorHAnsi"/>
      <w:dstrike w:val="0"/>
      <w:sz w:val="24"/>
      <w:u w:val="none"/>
      <w:vertAlign w:val="baseline"/>
    </w:rPr>
  </w:style>
  <w:style w:type="table" w:customStyle="1" w:styleId="Mytable">
    <w:name w:val="My table"/>
    <w:basedOn w:val="a4"/>
    <w:uiPriority w:val="99"/>
    <w:rsid w:val="00B62E74"/>
    <w:pPr>
      <w:jc w:val="center"/>
    </w:pPr>
    <w:rPr>
      <w:rFonts w:ascii="Calibri" w:hAnsi="Calibri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MyTableText">
    <w:name w:val="My Table Text"/>
    <w:basedOn w:val="a2"/>
    <w:rsid w:val="00B62E74"/>
    <w:pPr>
      <w:spacing w:before="0" w:after="0" w:line="220" w:lineRule="exact"/>
      <w:ind w:left="0"/>
      <w:jc w:val="center"/>
    </w:pPr>
    <w:rPr>
      <w:sz w:val="20"/>
    </w:rPr>
  </w:style>
  <w:style w:type="character" w:customStyle="1" w:styleId="Char2">
    <w:name w:val="본문 Char"/>
    <w:basedOn w:val="a3"/>
    <w:link w:val="a2"/>
    <w:rsid w:val="008E0EDE"/>
    <w:rPr>
      <w:rFonts w:ascii="Cambria Math" w:eastAsia="IB_K850Medium" w:hAnsi="Cambria Math" w:cs="Arial"/>
      <w:sz w:val="22"/>
      <w:szCs w:val="22"/>
      <w:lang w:eastAsia="en-US"/>
    </w:rPr>
  </w:style>
  <w:style w:type="character" w:customStyle="1" w:styleId="Char1">
    <w:name w:val="수식 Char"/>
    <w:basedOn w:val="a3"/>
    <w:link w:val="a0"/>
    <w:rsid w:val="00A5695A"/>
    <w:rPr>
      <w:rFonts w:ascii="Consolas" w:eastAsia="굴림" w:hAnsi="Consolas" w:cs="Arial"/>
      <w:b/>
      <w:sz w:val="18"/>
      <w:szCs w:val="18"/>
      <w:shd w:val="thinDiagCross" w:color="D9D9D9" w:themeColor="background1" w:themeShade="D9" w:fill="auto"/>
    </w:rPr>
  </w:style>
  <w:style w:type="paragraph" w:styleId="ae">
    <w:name w:val="Balloon Text"/>
    <w:basedOn w:val="a1"/>
    <w:link w:val="Char3"/>
    <w:rsid w:val="00012E98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3">
    <w:name w:val="풍선 도움말 텍스트 Char"/>
    <w:basedOn w:val="a3"/>
    <w:link w:val="ae"/>
    <w:rsid w:val="00012E98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styleId="a">
    <w:name w:val="List Number"/>
    <w:basedOn w:val="a1"/>
    <w:rsid w:val="006F6642"/>
    <w:pPr>
      <w:numPr>
        <w:numId w:val="9"/>
      </w:numPr>
      <w:contextualSpacing/>
    </w:pPr>
  </w:style>
  <w:style w:type="paragraph" w:styleId="af">
    <w:name w:val="List Bullet"/>
    <w:basedOn w:val="a2"/>
    <w:autoRedefine/>
    <w:rsid w:val="000072DE"/>
    <w:pPr>
      <w:ind w:left="0"/>
      <w:contextualSpacing/>
    </w:pPr>
    <w:rPr>
      <w:lang w:eastAsia="ko-KR"/>
    </w:rPr>
  </w:style>
  <w:style w:type="paragraph" w:styleId="30">
    <w:name w:val="List Continue 3"/>
    <w:basedOn w:val="a1"/>
    <w:rsid w:val="006F6642"/>
    <w:pPr>
      <w:spacing w:after="180"/>
      <w:ind w:leftChars="600" w:left="1275"/>
      <w:contextualSpacing/>
    </w:pPr>
  </w:style>
  <w:style w:type="paragraph" w:styleId="2">
    <w:name w:val="List Bullet 2"/>
    <w:basedOn w:val="a2"/>
    <w:autoRedefine/>
    <w:rsid w:val="00360D54"/>
    <w:pPr>
      <w:numPr>
        <w:numId w:val="5"/>
      </w:numPr>
      <w:contextualSpacing/>
    </w:pPr>
  </w:style>
  <w:style w:type="paragraph" w:styleId="3">
    <w:name w:val="List Bullet 3"/>
    <w:basedOn w:val="a1"/>
    <w:rsid w:val="006F6642"/>
    <w:pPr>
      <w:numPr>
        <w:numId w:val="6"/>
      </w:numPr>
      <w:contextualSpacing/>
    </w:pPr>
  </w:style>
  <w:style w:type="paragraph" w:styleId="af0">
    <w:name w:val="Document Map"/>
    <w:basedOn w:val="a1"/>
    <w:link w:val="Char4"/>
    <w:rsid w:val="00DE300E"/>
    <w:rPr>
      <w:rFonts w:ascii="Tahoma" w:hAnsi="Tahoma" w:cs="Tahoma"/>
      <w:sz w:val="16"/>
      <w:szCs w:val="16"/>
    </w:rPr>
  </w:style>
  <w:style w:type="character" w:customStyle="1" w:styleId="Char4">
    <w:name w:val="문서 구조 Char"/>
    <w:basedOn w:val="a3"/>
    <w:link w:val="af0"/>
    <w:rsid w:val="00DE300E"/>
    <w:rPr>
      <w:rFonts w:ascii="Tahoma" w:eastAsia="굴림" w:hAnsi="Tahoma" w:cs="Tahoma"/>
      <w:sz w:val="16"/>
      <w:szCs w:val="16"/>
      <w:lang w:eastAsia="en-US"/>
    </w:rPr>
  </w:style>
  <w:style w:type="paragraph" w:styleId="af1">
    <w:name w:val="caption"/>
    <w:basedOn w:val="a1"/>
    <w:next w:val="a1"/>
    <w:autoRedefine/>
    <w:unhideWhenUsed/>
    <w:qFormat/>
    <w:rsid w:val="00F30B82"/>
    <w:pPr>
      <w:spacing w:before="120"/>
      <w:jc w:val="center"/>
    </w:pPr>
    <w:rPr>
      <w:rFonts w:ascii="Arial" w:eastAsia="나눔고딕" w:hAnsi="Arial"/>
      <w:b/>
      <w:bCs/>
      <w:sz w:val="16"/>
      <w:szCs w:val="18"/>
    </w:rPr>
  </w:style>
  <w:style w:type="paragraph" w:styleId="af2">
    <w:name w:val="No Spacing"/>
    <w:uiPriority w:val="1"/>
    <w:qFormat/>
    <w:rsid w:val="00B33260"/>
    <w:rPr>
      <w:rFonts w:eastAsia="굴림" w:cs="Arial"/>
      <w:sz w:val="22"/>
      <w:szCs w:val="22"/>
      <w:lang w:eastAsia="en-US"/>
    </w:rPr>
  </w:style>
  <w:style w:type="paragraph" w:customStyle="1" w:styleId="BodyTable">
    <w:name w:val="Body Table"/>
    <w:basedOn w:val="a2"/>
    <w:autoRedefine/>
    <w:qFormat/>
    <w:rsid w:val="008C3641"/>
    <w:pPr>
      <w:adjustRightInd w:val="0"/>
      <w:spacing w:before="0" w:after="0" w:line="240" w:lineRule="exact"/>
      <w:ind w:left="0"/>
      <w:jc w:val="center"/>
    </w:pPr>
    <w:rPr>
      <w:rFonts w:ascii="Arial" w:hAnsi="Arial"/>
      <w:sz w:val="18"/>
    </w:rPr>
  </w:style>
  <w:style w:type="table" w:customStyle="1" w:styleId="MyTabkle">
    <w:name w:val="My Tabkle"/>
    <w:basedOn w:val="a4"/>
    <w:uiPriority w:val="99"/>
    <w:rsid w:val="008C364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ashSmallGap" w:sz="2" w:space="0" w:color="auto"/>
        <w:insideV w:val="dashSmallGap" w:sz="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questionChar">
    <w:name w:val="question Char"/>
    <w:basedOn w:val="a3"/>
    <w:link w:val="question"/>
    <w:rsid w:val="00AA50CB"/>
    <w:rPr>
      <w:rFonts w:ascii="Georgia" w:eastAsia="IB_K850Light" w:hAnsi="Georgia" w:cs="Arial"/>
      <w:sz w:val="22"/>
      <w:szCs w:val="22"/>
      <w:lang w:val="en-GB"/>
    </w:rPr>
  </w:style>
  <w:style w:type="paragraph" w:customStyle="1" w:styleId="StylequestionJustifiedBefore05line">
    <w:name w:val="Style question + Justified Before:  0.5 line"/>
    <w:basedOn w:val="question"/>
    <w:rsid w:val="00C040A9"/>
    <w:pPr>
      <w:spacing w:before="50" w:afterLines="0" w:after="0"/>
      <w:jc w:val="both"/>
    </w:pPr>
    <w:rPr>
      <w:rFonts w:cs="Times New Roman"/>
      <w:szCs w:val="20"/>
    </w:rPr>
  </w:style>
  <w:style w:type="paragraph" w:customStyle="1" w:styleId="StylequestionJustified">
    <w:name w:val="Style question + Justified"/>
    <w:basedOn w:val="question"/>
    <w:rsid w:val="00C040A9"/>
    <w:pPr>
      <w:spacing w:before="50" w:afterLines="0" w:after="0"/>
      <w:jc w:val="both"/>
    </w:pPr>
    <w:rPr>
      <w:rFonts w:cs="Times New Roman"/>
      <w:szCs w:val="20"/>
    </w:rPr>
  </w:style>
  <w:style w:type="character" w:styleId="af3">
    <w:name w:val="Placeholder Text"/>
    <w:basedOn w:val="a3"/>
    <w:uiPriority w:val="99"/>
    <w:semiHidden/>
    <w:rsid w:val="00AA50CB"/>
    <w:rPr>
      <w:color w:val="808080"/>
    </w:rPr>
  </w:style>
  <w:style w:type="paragraph" w:styleId="af4">
    <w:name w:val="Date"/>
    <w:basedOn w:val="a1"/>
    <w:next w:val="a1"/>
    <w:link w:val="Char5"/>
    <w:rsid w:val="009773E4"/>
    <w:pPr>
      <w:spacing w:after="120"/>
      <w:jc w:val="center"/>
    </w:pPr>
    <w:rPr>
      <w:rFonts w:asciiTheme="minorHAnsi" w:eastAsiaTheme="minorEastAsia" w:hAnsiTheme="minorHAnsi"/>
    </w:rPr>
  </w:style>
  <w:style w:type="character" w:customStyle="1" w:styleId="Char5">
    <w:name w:val="날짜 Char"/>
    <w:basedOn w:val="a3"/>
    <w:link w:val="af4"/>
    <w:rsid w:val="009773E4"/>
    <w:rPr>
      <w:rFonts w:asciiTheme="minorHAnsi" w:eastAsiaTheme="minorEastAsia" w:hAnsiTheme="minorHAnsi" w:cs="Arial"/>
      <w:sz w:val="22"/>
      <w:szCs w:val="22"/>
      <w:lang w:eastAsia="en-US"/>
    </w:rPr>
  </w:style>
  <w:style w:type="paragraph" w:styleId="af5">
    <w:name w:val="Subtitle"/>
    <w:basedOn w:val="a1"/>
    <w:next w:val="a1"/>
    <w:link w:val="Char6"/>
    <w:qFormat/>
    <w:rsid w:val="009773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Char6">
    <w:name w:val="부제 Char"/>
    <w:basedOn w:val="a3"/>
    <w:link w:val="af5"/>
    <w:rsid w:val="009773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6">
    <w:name w:val="Hyperlink"/>
    <w:basedOn w:val="a3"/>
    <w:unhideWhenUsed/>
    <w:rsid w:val="001C55CB"/>
    <w:rPr>
      <w:color w:val="0000FF" w:themeColor="hyperlink"/>
      <w:u w:val="single"/>
    </w:rPr>
  </w:style>
  <w:style w:type="character" w:customStyle="1" w:styleId="Char">
    <w:name w:val="머리글 Char"/>
    <w:basedOn w:val="a3"/>
    <w:link w:val="a6"/>
    <w:uiPriority w:val="99"/>
    <w:rsid w:val="0006640F"/>
    <w:rPr>
      <w:rFonts w:ascii="Arial" w:eastAsia="굴림" w:hAnsi="Arial" w:cs="Arial"/>
      <w:b/>
      <w:smallCaps/>
      <w:spacing w:val="20"/>
      <w:sz w:val="24"/>
      <w:szCs w:val="24"/>
      <w:lang w:eastAsia="en-US"/>
    </w:rPr>
  </w:style>
  <w:style w:type="character" w:customStyle="1" w:styleId="Char0">
    <w:name w:val="바닥글 Char"/>
    <w:basedOn w:val="a3"/>
    <w:link w:val="a7"/>
    <w:uiPriority w:val="99"/>
    <w:rsid w:val="0006640F"/>
    <w:rPr>
      <w:rFonts w:ascii="Arial" w:eastAsia="굴림" w:hAnsi="Arial" w:cs="Arial"/>
      <w:b/>
      <w:smallCaps/>
      <w:spacing w:val="30"/>
      <w:sz w:val="16"/>
      <w:szCs w:val="16"/>
      <w:lang w:eastAsia="en-US"/>
    </w:rPr>
  </w:style>
  <w:style w:type="paragraph" w:styleId="af7">
    <w:name w:val="List Paragraph"/>
    <w:basedOn w:val="a1"/>
    <w:uiPriority w:val="34"/>
    <w:qFormat/>
    <w:rsid w:val="006329F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="Times New Roman"/>
      <w:kern w:val="2"/>
      <w:sz w:val="20"/>
      <w:lang w:eastAsia="ko-KR"/>
    </w:rPr>
  </w:style>
  <w:style w:type="paragraph" w:styleId="af8">
    <w:name w:val="footnote text"/>
    <w:basedOn w:val="a1"/>
    <w:link w:val="Char7"/>
    <w:semiHidden/>
    <w:unhideWhenUsed/>
    <w:rsid w:val="007C43F1"/>
    <w:rPr>
      <w:sz w:val="20"/>
      <w:szCs w:val="20"/>
    </w:rPr>
  </w:style>
  <w:style w:type="character" w:customStyle="1" w:styleId="Char7">
    <w:name w:val="각주 텍스트 Char"/>
    <w:basedOn w:val="a3"/>
    <w:link w:val="af8"/>
    <w:semiHidden/>
    <w:rsid w:val="007C43F1"/>
    <w:rPr>
      <w:rFonts w:eastAsia="굴림" w:cs="Arial"/>
      <w:lang w:eastAsia="en-US"/>
    </w:rPr>
  </w:style>
  <w:style w:type="character" w:styleId="af9">
    <w:name w:val="footnote reference"/>
    <w:basedOn w:val="a3"/>
    <w:semiHidden/>
    <w:unhideWhenUsed/>
    <w:rsid w:val="007C43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61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97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41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41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6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12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08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111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6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90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282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13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35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google.com/imgres?imgurl=http://simplyzesty.com/wp-content/uploads//2010/09/twitter.png&amp;imgrefurl=http://www.simplyzesty.com/category/twitter/&amp;usg=__gnotpnYi-ONfp844baTbsGh6aDI=&amp;h=256&amp;w=256&amp;sz=27&amp;hl=en&amp;start=0&amp;zoom=1&amp;tbnid=FbMT-lNSzauZsM:&amp;tbnh=142&amp;tbnw=139&amp;prev=/images?q=twitter&amp;um=1&amp;hl=en&amp;newwindow=1&amp;sa=N&amp;rlz=1I7GGLD_ko&amp;biw=1420&amp;bih=920&amp;tbs=isch:1&amp;um=1&amp;itbs=1&amp;iact=hc&amp;vpx=487&amp;vpy=110&amp;dur=187&amp;hovh=204&amp;hovw=204&amp;tx=131&amp;ty=136&amp;ei=b5b2TLenBIT58Abr6v2yBw&amp;oei=Y5b2TNCfDsSblgf_2pTBBQ&amp;esq=4&amp;page=1&amp;ndsp=33&amp;ved=1t:429,r:2,s:0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google.com/imgres?imgurl=http://simplyzesty.com/wp-content/uploads//2010/09/twitter.png&amp;imgrefurl=http://www.simplyzesty.com/category/twitter/&amp;usg=__gnotpnYi-ONfp844baTbsGh6aDI=&amp;h=256&amp;w=256&amp;sz=27&amp;hl=en&amp;start=0&amp;zoom=1&amp;tbnid=FbMT-lNSzauZsM:&amp;tbnh=142&amp;tbnw=139&amp;prev=/images?q=twitter&amp;um=1&amp;hl=en&amp;newwindow=1&amp;sa=N&amp;rlz=1I7GGLD_ko&amp;biw=1420&amp;bih=920&amp;tbs=isch:1&amp;um=1&amp;itbs=1&amp;iact=hc&amp;vpx=487&amp;vpy=110&amp;dur=187&amp;hovh=204&amp;hovw=204&amp;tx=131&amp;ty=136&amp;ei=b5b2TLenBIT58Abr6v2yBw&amp;oei=Y5b2TNCfDsSblgf_2pTBBQ&amp;esq=4&amp;page=1&amp;ndsp=33&amp;ved=1t:429,r:2,s: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kchoi\My%20Template\hw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d">
      <a:majorFont>
        <a:latin typeface="Cambria"/>
        <a:ea typeface="-윤고딕350"/>
        <a:cs typeface=""/>
      </a:majorFont>
      <a:minorFont>
        <a:latin typeface="Times New Roman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9BEE9-A61E-466D-93CC-FD4B1386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hw1</Template>
  <TotalTime>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Consider the following assembler instruction</vt:lpstr>
      <vt:lpstr>Consider the following assembler instruction</vt:lpstr>
    </vt:vector>
  </TitlesOfParts>
  <Company>Sung Kyun Kwan University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assembler instruction</dc:title>
  <dc:subject/>
  <dc:creator>Hyoung-Kee Choi</dc:creator>
  <cp:keywords/>
  <dc:description/>
  <cp:lastModifiedBy>수헌 박</cp:lastModifiedBy>
  <cp:revision>2</cp:revision>
  <cp:lastPrinted>2017-03-21T07:12:00Z</cp:lastPrinted>
  <dcterms:created xsi:type="dcterms:W3CDTF">2020-03-28T02:52:00Z</dcterms:created>
  <dcterms:modified xsi:type="dcterms:W3CDTF">2020-03-28T02:52:00Z</dcterms:modified>
</cp:coreProperties>
</file>